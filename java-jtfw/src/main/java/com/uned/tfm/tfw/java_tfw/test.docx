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  <w:lang w:val="es-ES"/>
        </w:rPr>
        <w:id w:val="-1975434350"/>
        <w:docPartObj>
          <w:docPartGallery w:val="Cover Pages"/>
          <w:docPartUnique/>
        </w:docPartObj>
      </w:sdtPr>
      <w:sdtEndPr/>
      <w:sdtContent>
        <w:p w:rsidR="00E80220" w:rsidRPr="00D5672C" w:rsidRDefault="00794A85">
          <w:pPr>
            <w:rPr>
              <w:noProof/>
              <w:lang w:val="es-ES"/>
            </w:rPr>
          </w:pP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0">
                    <wp:simplePos x="0" y="0"/>
                    <mc:AlternateContent>
                      <mc:Choice Requires="wp14">
                        <wp:positionH relativeFrom="page">
                          <wp14:pctPosHOffset>5900</wp14:pctPosHOffset>
                        </wp:positionH>
                      </mc:Choice>
                      <mc:Fallback>
                        <wp:positionH relativeFrom="page">
                          <wp:posOffset>458470</wp:posOffset>
                        </wp:positionH>
                      </mc:Fallback>
                    </mc:AlternateContent>
                    <wp:positionV relativeFrom="margin">
                      <wp:align>top</wp:align>
                    </wp:positionV>
                    <wp:extent cx="5348177" cy="6687879"/>
                    <wp:effectExtent l="0" t="0" r="3810" b="0"/>
                    <wp:wrapNone/>
                    <wp:docPr id="14" name="Cuadro de texto 14" descr="Report 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48177" cy="6687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  <w:alias w:val="Título"/>
                                  <w:tag w:val=""/>
                                  <w:id w:val="2115015981"/>
                                  <w:placeholder>
                                    <w:docPart w:val="8B0E063E1B6C426AA8727B0A859F128D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35BF8" w:rsidRPr="00BC2D07" w:rsidRDefault="00C35BF8">
                                    <w:pPr>
                                      <w:pStyle w:val="Ttulo"/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</w:pPr>
                                    <w:r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xTent</w:t>
                                    </w:r>
                                  </w:p>
                                </w:sdtContent>
                              </w:sdt>
                              <w:p w:rsidR="00C35BF8" w:rsidRPr="002C33CF" w:rsidRDefault="00C35BF8" w:rsidP="005060E6">
                                <w:pPr>
                                  <w:pStyle w:val="Subttulo"/>
                                  <w:ind w:left="144" w:right="720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  <w:lang w:val="es-ES"/>
                                  </w:rPr>
                                  <w:t>FORMACION</w:t>
                                </w:r>
                                <w:r w:rsidRPr="002C33CF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olor w:val="auto"/>
                                      <w:lang w:val="es-ES"/>
                                    </w:rPr>
                                    <w:alias w:val="Fecha"/>
                                    <w:tag w:val="Fecha"/>
                                    <w:id w:val="1417830956"/>
                                    <w:placeholder>
                                      <w:docPart w:val="E5EA71E2FAB1421D8BCCC7A26CF45BCB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auto"/>
                                        <w:lang w:val="es-ES"/>
                                      </w:rPr>
                                      <w:t>(</w:t>
                                    </w:r>
                                    <w:r w:rsidRPr="000F6749">
                                      <w:rPr>
                                        <w:color w:val="auto"/>
                                        <w:lang w:val="es-ES"/>
                                      </w:rPr>
                                      <w:t>2017-18)</w:t>
                                    </w:r>
                                  </w:sdtContent>
                                </w:sdt>
                              </w:p>
                              <w:p w:rsidR="00C35BF8" w:rsidRPr="00BC2D07" w:rsidRDefault="0005408E" w:rsidP="005060E6">
                                <w:pPr>
                                  <w:pStyle w:val="Descripcinbreve"/>
                                  <w:spacing w:after="600"/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00533F"/>
                                      <w:lang w:val="es-ES"/>
                                    </w:rPr>
                                    <w:alias w:val="Cita o descripción breve"/>
                                    <w:tag w:val="Cita o descripción breve"/>
                                    <w:id w:val="-247963122"/>
                                    <w:placeholder>
                                      <w:docPart w:val="97DE53B7541C4DBF9154139C2F9FD6C2"/>
                                    </w:placeholder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35BF8"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PILOTO Generación de Contenidos</w:t>
                                    </w:r>
                                    <w:r w:rsidR="00C35BF8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 xml:space="preserve"> xTent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75000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" o:spid="_x0000_s1026" type="#_x0000_t202" alt="Report title" style="position:absolute;margin-left:0;margin-top:0;width:421.1pt;height:526.6pt;z-index:-251641856;visibility:visible;mso-wrap-style:square;mso-width-percent:1000;mso-height-percent:750;mso-left-percent:59;mso-wrap-distance-left:9pt;mso-wrap-distance-top:0;mso-wrap-distance-right:9pt;mso-wrap-distance-bottom:0;mso-position-horizontal-relative:page;mso-position-vertical:top;mso-position-vertical-relative:margin;mso-width-percent:1000;mso-height-percent:750;mso-left-percent:59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noProof/>
                              <w:color w:val="00533F"/>
                              <w:lang w:val="es-ES"/>
                            </w:rPr>
                            <w:alias w:val="Título"/>
                            <w:tag w:val=""/>
                            <w:id w:val="2115015981"/>
                            <w:placeholder>
                              <w:docPart w:val="8B0E063E1B6C426AA8727B0A859F128D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C35BF8" w:rsidRPr="00BC2D07" w:rsidRDefault="00C35BF8">
                              <w:pPr>
                                <w:pStyle w:val="Ttulo"/>
                                <w:rPr>
                                  <w:noProof/>
                                  <w:color w:val="00533F"/>
                                  <w:lang w:val="es-ES"/>
                                </w:rPr>
                              </w:pPr>
                              <w:r w:rsidRPr="00BC2D07">
                                <w:rPr>
                                  <w:noProof/>
                                  <w:color w:val="00533F"/>
                                  <w:lang w:val="es-ES"/>
                                </w:rPr>
                                <w:t>xTent</w:t>
                              </w:r>
                            </w:p>
                          </w:sdtContent>
                        </w:sdt>
                        <w:p w:rsidR="00C35BF8" w:rsidRPr="002C33CF" w:rsidRDefault="00C35BF8" w:rsidP="005060E6">
                          <w:pPr>
                            <w:pStyle w:val="Subttulo"/>
                            <w:ind w:left="144" w:right="720"/>
                            <w:rPr>
                              <w:lang w:val="es-ES"/>
                            </w:rPr>
                          </w:pPr>
                          <w:r>
                            <w:rPr>
                              <w:noProof/>
                              <w:lang w:val="es-ES"/>
                            </w:rPr>
                            <w:t>FORMACION</w:t>
                          </w:r>
                          <w:r w:rsidRPr="002C33CF">
                            <w:rPr>
                              <w:lang w:val="es-ES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color w:val="auto"/>
                                <w:lang w:val="es-ES"/>
                              </w:rPr>
                              <w:alias w:val="Fecha"/>
                              <w:tag w:val="Fecha"/>
                              <w:id w:val="1417830956"/>
                              <w:placeholder>
                                <w:docPart w:val="E5EA71E2FAB1421D8BCCC7A26CF45BCB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rPr>
                                  <w:color w:val="auto"/>
                                  <w:lang w:val="es-ES"/>
                                </w:rPr>
                                <w:t>(</w:t>
                              </w:r>
                              <w:r w:rsidRPr="000F6749">
                                <w:rPr>
                                  <w:color w:val="auto"/>
                                  <w:lang w:val="es-ES"/>
                                </w:rPr>
                                <w:t>2017-18)</w:t>
                              </w:r>
                            </w:sdtContent>
                          </w:sdt>
                        </w:p>
                        <w:p w:rsidR="00C35BF8" w:rsidRPr="00BC2D07" w:rsidRDefault="0005408E" w:rsidP="005060E6">
                          <w:pPr>
                            <w:pStyle w:val="Descripcinbreve"/>
                            <w:spacing w:after="600"/>
                            <w:rPr>
                              <w:noProof/>
                              <w:color w:val="00533F"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color w:val="00533F"/>
                                <w:lang w:val="es-ES"/>
                              </w:rPr>
                              <w:alias w:val="Cita o descripción breve"/>
                              <w:tag w:val="Cita o descripción breve"/>
                              <w:id w:val="-247963122"/>
                              <w:placeholder>
                                <w:docPart w:val="97DE53B7541C4DBF9154139C2F9FD6C2"/>
                              </w:placeholder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C35BF8" w:rsidRPr="00BC2D07">
                                <w:rPr>
                                  <w:noProof/>
                                  <w:color w:val="00533F"/>
                                  <w:lang w:val="es-ES"/>
                                </w:rPr>
                                <w:t>PILOTO Generación de Contenidos</w:t>
                              </w:r>
                              <w:r w:rsidR="00C35BF8">
                                <w:rPr>
                                  <w:noProof/>
                                  <w:color w:val="00533F"/>
                                  <w:lang w:val="es-ES"/>
                                </w:rPr>
                                <w:t xml:space="preserve"> xTent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858000" cy="1775460"/>
                    <wp:effectExtent l="0" t="0" r="0" b="7620"/>
                    <wp:wrapSquare wrapText="bothSides"/>
                    <wp:docPr id="15" name="Cuadro de texto 15" descr="contact inf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7754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35BF8" w:rsidRPr="00BC2D07" w:rsidRDefault="0005408E">
                                <w:pPr>
                                  <w:pStyle w:val="Organizacin"/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00533F"/>
                                      <w:lang w:val="es-ES"/>
                                    </w:rPr>
                                    <w:alias w:val="Compañía"/>
                                    <w:tag w:val=""/>
                                    <w:id w:val="173535018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35BF8"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INTECCA</w:t>
                                    </w:r>
                                  </w:sdtContent>
                                </w:sdt>
                              </w:p>
                              <w:tbl>
                                <w:tblPr>
                                  <w:tblW w:w="5000" w:type="pct"/>
                                  <w:jc w:val="right"/>
                                  <w:tblBorders>
                                    <w:top w:val="single" w:sz="8" w:space="0" w:color="000000" w:themeColor="text1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596"/>
                                  <w:gridCol w:w="3597"/>
                                  <w:gridCol w:w="3597"/>
                                </w:tblGrid>
                                <w:tr w:rsidR="00C35BF8" w:rsidRPr="00BC2D07">
                                  <w:trPr>
                                    <w:trHeight w:hRule="exact" w:val="144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</w:tcPr>
                                    <w:p w:rsidR="00C35BF8" w:rsidRPr="00BC2D07" w:rsidRDefault="00C35BF8">
                                      <w:pPr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:rsidR="00C35BF8" w:rsidRPr="00BC2D07" w:rsidRDefault="00C35BF8">
                                      <w:pPr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:rsidR="00C35BF8" w:rsidRPr="00BC2D07" w:rsidRDefault="00C35BF8">
                                      <w:pPr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  <w:tr w:rsidR="00C35BF8" w:rsidRPr="00C53259">
                                  <w:trPr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tcMar>
                                        <w:bottom w:w="144" w:type="dxa"/>
                                      </w:tcMar>
                                    </w:tcPr>
                                    <w:p w:rsidR="00C35BF8" w:rsidRPr="00BC2D07" w:rsidRDefault="00C35BF8">
                                      <w:pPr>
                                        <w:pStyle w:val="Piedepgina"/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</w:pPr>
                                      <w:r w:rsidRPr="00BC2D07">
                                        <w:rPr>
                                          <w:b/>
                                          <w:bCs/>
                                          <w:noProof/>
                                          <w:color w:val="00533F"/>
                                          <w:lang w:val="es-ES"/>
                                        </w:rPr>
                                        <w:t>Tel.</w:t>
                                      </w:r>
                                      <w:r w:rsidRPr="00BC2D07"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  <w:t xml:space="preserve"> </w:t>
                                      </w:r>
                                      <w:sdt>
                                        <w:sdtPr>
                                          <w:rPr>
                                            <w:b/>
                                            <w:bCs/>
                                            <w:color w:val="00533F"/>
                                          </w:rPr>
                                          <w:alias w:val="Teléfono"/>
                                          <w:tag w:val=""/>
                                          <w:id w:val="130763847"/>
      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 w:rsidRPr="00BC2D07">
                                            <w:rPr>
                                              <w:b/>
                                              <w:bCs/>
                                              <w:color w:val="00533F"/>
                                            </w:rPr>
                                            <w:t>902 11 08 06</w:t>
                                          </w:r>
                                        </w:sdtContent>
                                      </w:sdt>
                                    </w:p>
                                    <w:p w:rsidR="00C35BF8" w:rsidRPr="00BC2D07" w:rsidRDefault="0005408E">
                                      <w:pPr>
                                        <w:pStyle w:val="Piedepgina"/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noProof/>
                                            <w:color w:val="00533F"/>
                                            <w:lang w:val="es-ES"/>
                                          </w:rPr>
                                          <w:alias w:val="Fax"/>
                                          <w:tag w:val=""/>
                                          <w:id w:val="-2015451963"/>
                                          <w:dataBinding w:prefixMappings="xmlns:ns0='http://schemas.microsoft.com/office/2006/coverPageProps' " w:xpath="/ns0:CoverPageProperties[1]/ns0:CompanyFax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 w:rsidR="00C35BF8" w:rsidRPr="00BC2D07"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  <w:t xml:space="preserve"> 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sdt>
                                    <w:sdtPr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197652353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667" w:type="pct"/>
                                          <w:tcMar>
                                            <w:bottom w:w="144" w:type="dxa"/>
                                          </w:tcMar>
                                        </w:tcPr>
                                        <w:p w:rsidR="00C35BF8" w:rsidRPr="00BC2D07" w:rsidRDefault="00C35BF8">
                                          <w:pPr>
                                            <w:pStyle w:val="Piedepgina"/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</w:pPr>
                                          <w:r w:rsidRPr="00BC2D07"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  <w:t>Avda.Astorga, 15</w:t>
                                          </w:r>
                                          <w:r w:rsidRPr="00BC2D07"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  <w:br/>
                                            <w:t>24400 Ponferrada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sdt>
                                      <w:sdtPr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  <w:alias w:val="Sitio web"/>
                                        <w:tag w:val=""/>
                                        <w:id w:val="-2109264395"/>
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C35BF8" w:rsidRPr="00BC2D07" w:rsidRDefault="00C35BF8">
                                          <w:pPr>
                                            <w:pStyle w:val="Piedepgina"/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</w:pPr>
                                          <w:r w:rsidRPr="00BC2D07"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  <w:t>www.intecca.uned.es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noProof/>
                                          <w:color w:val="00533F"/>
                                          <w:lang w:val="es-ES"/>
                                        </w:rPr>
                                        <w:alias w:val="Correo electrónico"/>
                                        <w:tag w:val=""/>
                                        <w:id w:val="1873495697"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C35BF8" w:rsidRPr="00BC2D07" w:rsidRDefault="00C35BF8">
                                          <w:pPr>
                                            <w:pStyle w:val="Piedepgina"/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</w:pPr>
                                          <w:r w:rsidRPr="00BC2D07">
                                            <w:rPr>
                                              <w:noProof/>
                                              <w:color w:val="00533F"/>
                                              <w:lang w:val="es-ES"/>
                                            </w:rPr>
                                            <w:t>info@intecca.uned.es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  <w:tr w:rsidR="00C35BF8" w:rsidRPr="00C53259">
                                  <w:trPr>
                                    <w:trHeight w:hRule="exact" w:val="86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shd w:val="clear" w:color="auto" w:fill="000000" w:themeFill="text1"/>
                                    </w:tcPr>
                                    <w:p w:rsidR="00C35BF8" w:rsidRPr="00D5672C" w:rsidRDefault="00C35BF8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:rsidR="00C35BF8" w:rsidRPr="00D5672C" w:rsidRDefault="00C35BF8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:rsidR="00C35BF8" w:rsidRPr="00D5672C" w:rsidRDefault="00C35BF8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C35BF8" w:rsidRPr="00D5672C" w:rsidRDefault="00C35BF8">
                                <w:pPr>
                                  <w:pStyle w:val="Sinespaciado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128200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uadro de texto 15" o:spid="_x0000_s1027" type="#_x0000_t202" alt="contact info" style="position:absolute;margin-left:0;margin-top:0;width:540pt;height:139.8pt;z-index:251675648;visibility:visible;mso-wrap-style:square;mso-width-percent:1282;mso-height-percent:200;mso-wrap-distance-left:9pt;mso-wrap-distance-top:0;mso-wrap-distance-right:9pt;mso-wrap-distance-bottom:0;mso-position-horizontal:center;mso-position-horizontal-relative:page;mso-position-vertical:bottom;mso-position-vertical-relative:margin;mso-width-percent:1282;mso-height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" o:allowoverlap="f" filled="f" stroked="f" strokeweight=".5pt">
                    <v:textbox inset="0,0,0,0">
                      <w:txbxContent>
                        <w:p w:rsidR="00C35BF8" w:rsidRPr="00BC2D07" w:rsidRDefault="0005408E">
                          <w:pPr>
                            <w:pStyle w:val="Organizacin"/>
                            <w:rPr>
                              <w:noProof/>
                              <w:color w:val="00533F"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color w:val="00533F"/>
                                <w:lang w:val="es-ES"/>
                              </w:rPr>
                              <w:alias w:val="Compañía"/>
                              <w:tag w:val=""/>
                              <w:id w:val="173535018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35BF8" w:rsidRPr="00BC2D07">
                                <w:rPr>
                                  <w:noProof/>
                                  <w:color w:val="00533F"/>
                                  <w:lang w:val="es-ES"/>
                                </w:rPr>
                                <w:t>INTECCA</w:t>
                              </w:r>
                            </w:sdtContent>
                          </w:sdt>
                        </w:p>
                        <w:tbl>
                          <w:tblPr>
                            <w:tblW w:w="5000" w:type="pct"/>
                            <w:jc w:val="right"/>
                            <w:tblBorders>
                              <w:top w:val="single" w:sz="8" w:space="0" w:color="000000" w:themeColor="text1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3596"/>
                            <w:gridCol w:w="3597"/>
                            <w:gridCol w:w="3597"/>
                          </w:tblGrid>
                          <w:tr w:rsidR="00C35BF8" w:rsidRPr="00BC2D07">
                            <w:trPr>
                              <w:trHeight w:hRule="exact" w:val="144"/>
                              <w:jc w:val="right"/>
                            </w:trPr>
                            <w:tc>
                              <w:tcPr>
                                <w:tcW w:w="1666" w:type="pct"/>
                              </w:tcPr>
                              <w:p w:rsidR="00C35BF8" w:rsidRPr="00BC2D07" w:rsidRDefault="00C35BF8">
                                <w:p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:rsidR="00C35BF8" w:rsidRPr="00BC2D07" w:rsidRDefault="00C35BF8">
                                <w:p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:rsidR="00C35BF8" w:rsidRPr="00BC2D07" w:rsidRDefault="00C35BF8">
                                <w:p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</w:p>
                            </w:tc>
                          </w:tr>
                          <w:tr w:rsidR="00C35BF8" w:rsidRPr="00C53259">
                            <w:trPr>
                              <w:jc w:val="right"/>
                            </w:trPr>
                            <w:tc>
                              <w:tcPr>
                                <w:tcW w:w="1666" w:type="pct"/>
                                <w:tcMar>
                                  <w:bottom w:w="144" w:type="dxa"/>
                                </w:tcMar>
                              </w:tcPr>
                              <w:p w:rsidR="00C35BF8" w:rsidRPr="00BC2D07" w:rsidRDefault="00C35BF8">
                                <w:pPr>
                                  <w:pStyle w:val="Piedepgina"/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  <w:r w:rsidRPr="00BC2D07">
                                  <w:rPr>
                                    <w:b/>
                                    <w:bCs/>
                                    <w:noProof/>
                                    <w:color w:val="00533F"/>
                                    <w:lang w:val="es-ES"/>
                                  </w:rPr>
                                  <w:t>Tel.</w:t>
                                </w:r>
                                <w:r w:rsidRPr="00BC2D07"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b/>
                                      <w:bCs/>
                                      <w:color w:val="00533F"/>
                                    </w:rPr>
                                    <w:alias w:val="Teléfono"/>
                                    <w:tag w:val=""/>
                                    <w:id w:val="130763847"/>
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Pr="00BC2D07">
                                      <w:rPr>
                                        <w:b/>
                                        <w:bCs/>
                                        <w:color w:val="00533F"/>
                                      </w:rPr>
                                      <w:t>902 11 08 06</w:t>
                                    </w:r>
                                  </w:sdtContent>
                                </w:sdt>
                              </w:p>
                              <w:p w:rsidR="00C35BF8" w:rsidRPr="00BC2D07" w:rsidRDefault="0005408E">
                                <w:pPr>
                                  <w:pStyle w:val="Piedepgina"/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00533F"/>
                                      <w:lang w:val="es-ES"/>
                                    </w:rPr>
                                    <w:alias w:val="Fax"/>
                                    <w:tag w:val=""/>
                                    <w:id w:val="-2015451963"/>
                                    <w:dataBinding w:prefixMappings="xmlns:ns0='http://schemas.microsoft.com/office/2006/coverPageProps' " w:xpath="/ns0:CoverPageProperties[1]/ns0:CompanyFax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35BF8"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c>
                            <w:sdt>
                              <w:sdtPr>
                                <w:rPr>
                                  <w:noProof/>
                                  <w:color w:val="00533F"/>
                                  <w:lang w:val="es-ES"/>
                                </w:rPr>
                                <w:alias w:val="Dirección"/>
                                <w:tag w:val=""/>
                                <w:id w:val="-197652353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667" w:type="pct"/>
                                    <w:tcMar>
                                      <w:bottom w:w="144" w:type="dxa"/>
                                    </w:tcMar>
                                  </w:tcPr>
                                  <w:p w:rsidR="00C35BF8" w:rsidRPr="00BC2D07" w:rsidRDefault="00C35BF8">
                                    <w:pPr>
                                      <w:pStyle w:val="Piedepgina"/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</w:pPr>
                                    <w:r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Avda.Astorga, 15</w:t>
                                    </w:r>
                                    <w:r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br/>
                                      <w:t>24400 Ponferrada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sdt>
                                <w:sdt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  <w:alias w:val="Sitio web"/>
                                  <w:tag w:val=""/>
                                  <w:id w:val="-2109264395"/>
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35BF8" w:rsidRPr="00BC2D07" w:rsidRDefault="00C35BF8">
                                    <w:pPr>
                                      <w:pStyle w:val="Piedepgina"/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</w:pPr>
                                    <w:r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www.intecca.uned.es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  <w:color w:val="00533F"/>
                                    <w:lang w:val="es-ES"/>
                                  </w:rPr>
                                  <w:alias w:val="Correo electrónico"/>
                                  <w:tag w:val=""/>
                                  <w:id w:val="1873495697"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C35BF8" w:rsidRPr="00BC2D07" w:rsidRDefault="00C35BF8">
                                    <w:pPr>
                                      <w:pStyle w:val="Piedepgina"/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</w:pPr>
                                    <w:r w:rsidRPr="00BC2D07">
                                      <w:rPr>
                                        <w:noProof/>
                                        <w:color w:val="00533F"/>
                                        <w:lang w:val="es-ES"/>
                                      </w:rPr>
                                      <w:t>info@intecca.uned.es</w:t>
                                    </w:r>
                                  </w:p>
                                </w:sdtContent>
                              </w:sdt>
                            </w:tc>
                          </w:tr>
                          <w:tr w:rsidR="00C35BF8" w:rsidRPr="00C53259">
                            <w:trPr>
                              <w:trHeight w:hRule="exact" w:val="86"/>
                              <w:jc w:val="right"/>
                            </w:trPr>
                            <w:tc>
                              <w:tcPr>
                                <w:tcW w:w="1666" w:type="pct"/>
                                <w:shd w:val="clear" w:color="auto" w:fill="000000" w:themeFill="text1"/>
                              </w:tcPr>
                              <w:p w:rsidR="00C35BF8" w:rsidRPr="00D5672C" w:rsidRDefault="00C35BF8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:rsidR="00C35BF8" w:rsidRPr="00D5672C" w:rsidRDefault="00C35BF8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:rsidR="00C35BF8" w:rsidRPr="00D5672C" w:rsidRDefault="00C35BF8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</w:tbl>
                        <w:p w:rsidR="00C35BF8" w:rsidRPr="00D5672C" w:rsidRDefault="00C35BF8">
                          <w:pPr>
                            <w:pStyle w:val="Sinespaciado"/>
                            <w:rPr>
                              <w:noProof/>
                              <w:lang w:val="es-ES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:rsidR="00E80220" w:rsidRPr="00D5672C" w:rsidRDefault="00794A85">
          <w:pPr>
            <w:rPr>
              <w:b/>
              <w:bCs/>
              <w:noProof/>
              <w:lang w:val="es-ES"/>
            </w:rPr>
          </w:pPr>
          <w:r w:rsidRPr="00D5672C">
            <w:rPr>
              <w:noProof/>
              <w:lang w:val="es-E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noProof/>
          <w:color w:val="404040" w:themeColor="text1" w:themeTint="BF"/>
          <w:kern w:val="0"/>
          <w:sz w:val="20"/>
          <w:lang w:val="es-ES"/>
        </w:rPr>
        <w:id w:val="1866023298"/>
        <w:docPartObj>
          <w:docPartGallery w:val="Table of Contents"/>
          <w:docPartUnique/>
        </w:docPartObj>
      </w:sdtPr>
      <w:sdtEndPr/>
      <w:sdtContent>
        <w:p w:rsidR="00E80220" w:rsidRPr="00BC2D07" w:rsidRDefault="00794A85">
          <w:pPr>
            <w:pStyle w:val="TtuloTDC"/>
            <w:rPr>
              <w:noProof/>
              <w:color w:val="00533F"/>
              <w:lang w:val="es-ES"/>
            </w:rPr>
          </w:pPr>
          <w:r w:rsidRPr="00BC2D07">
            <w:rPr>
              <w:noProof/>
              <w:color w:val="00533F"/>
              <w:lang w:val="es-ES"/>
            </w:rPr>
            <w:t>Contenido</w:t>
          </w:r>
        </w:p>
        <w:p w:rsidR="0097078E" w:rsidRDefault="00794A85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r w:rsidRPr="00D5672C">
            <w:rPr>
              <w:color w:val="7F7F7F" w:themeColor="text1" w:themeTint="80"/>
              <w:sz w:val="22"/>
              <w:lang w:val="es-ES"/>
            </w:rPr>
            <w:fldChar w:fldCharType="begin"/>
          </w:r>
          <w:r w:rsidRPr="00D5672C">
            <w:rPr>
              <w:lang w:val="es-ES"/>
            </w:rPr>
            <w:instrText>TOC \o "1-1" \h \z \u</w:instrText>
          </w:r>
          <w:r w:rsidRPr="00D5672C">
            <w:rPr>
              <w:color w:val="7F7F7F" w:themeColor="text1" w:themeTint="80"/>
              <w:sz w:val="22"/>
              <w:lang w:val="es-ES"/>
            </w:rPr>
            <w:fldChar w:fldCharType="separate"/>
          </w:r>
          <w:hyperlink w:anchor="_Toc525216464" w:history="1">
            <w:r w:rsidR="0097078E" w:rsidRPr="005B5E83">
              <w:rPr>
                <w:rStyle w:val="Hipervnculo"/>
                <w:lang w:val="es-ES"/>
              </w:rPr>
              <w:t>La formación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_Toc525216464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1</w:t>
            </w:r>
            <w:r w:rsidR="0097078E">
              <w:rPr>
                <w:webHidden/>
              </w:rPr>
              <w:fldChar w:fldCharType="end"/>
            </w:r>
          </w:hyperlink>
        </w:p>
        <w:p w:rsidR="0097078E" w:rsidRDefault="0005408E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hyperlink w:anchor="_Toc525216465" w:history="1">
            <w:r w:rsidR="0097078E" w:rsidRPr="005B5E83">
              <w:rPr>
                <w:rStyle w:val="Hipervnculo"/>
                <w:lang w:val="es-ES"/>
              </w:rPr>
              <w:t>La aplicación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_Toc525216465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9</w:t>
            </w:r>
            <w:r w:rsidR="0097078E">
              <w:rPr>
                <w:webHidden/>
              </w:rPr>
              <w:fldChar w:fldCharType="end"/>
            </w:r>
          </w:hyperlink>
        </w:p>
        <w:p w:rsidR="0097078E" w:rsidRDefault="0005408E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hyperlink w:anchor="_Toc525216466" w:history="1">
            <w:r w:rsidR="0097078E" w:rsidRPr="005B5E83">
              <w:rPr>
                <w:rStyle w:val="Hipervnculo"/>
                <w:lang w:val="es-ES"/>
              </w:rPr>
              <w:t>Conclusiones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_Toc525216466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14</w:t>
            </w:r>
            <w:r w:rsidR="0097078E">
              <w:rPr>
                <w:webHidden/>
              </w:rPr>
              <w:fldChar w:fldCharType="end"/>
            </w:r>
          </w:hyperlink>
        </w:p>
        <w:p w:rsidR="0097078E" w:rsidRDefault="0005408E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hyperlink w:anchor="_Toc525216467" w:history="1">
            <w:r w:rsidR="0097078E" w:rsidRPr="005B5E83">
              <w:rPr>
                <w:rStyle w:val="Hipervnculo"/>
                <w:lang w:val="es-ES"/>
              </w:rPr>
              <w:t>Anexo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_Toc525216467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19</w:t>
            </w:r>
            <w:r w:rsidR="0097078E">
              <w:rPr>
                <w:webHidden/>
              </w:rPr>
              <w:fldChar w:fldCharType="end"/>
            </w:r>
          </w:hyperlink>
        </w:p>
        <w:p w:rsidR="0097078E" w:rsidRDefault="0005408E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hyperlink w:anchor="_Toc525216468" w:history="1">
            <w:r w:rsidR="0097078E" w:rsidRPr="005B5E83">
              <w:rPr>
                <w:rStyle w:val="Hipervnculo"/>
                <w:lang w:val="es-ES"/>
              </w:rPr>
              <w:t>Información de contacto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_Toc525216468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21</w:t>
            </w:r>
            <w:r w:rsidR="0097078E">
              <w:rPr>
                <w:webHidden/>
              </w:rPr>
              <w:fldChar w:fldCharType="end"/>
            </w:r>
          </w:hyperlink>
        </w:p>
        <w:p w:rsidR="0097078E" w:rsidRDefault="0005408E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ES" w:eastAsia="es-ES"/>
            </w:rPr>
          </w:pPr>
          <w:hyperlink w:anchor="_Toc525216469" w:history="1">
            <w:r w:rsidR="0097078E" w:rsidRPr="005B5E83">
              <w:rPr>
                <w:rStyle w:val="Hipervnculo"/>
                <w:lang w:val="es-ES"/>
              </w:rPr>
              <w:t>Información de la compañía</w:t>
            </w:r>
            <w:r w:rsidR="0097078E">
              <w:rPr>
                <w:webHidden/>
              </w:rPr>
              <w:tab/>
            </w:r>
            <w:r w:rsidR="0097078E">
              <w:rPr>
                <w:webHidden/>
              </w:rPr>
              <w:fldChar w:fldCharType="begin"/>
            </w:r>
            <w:r w:rsidR="0097078E">
              <w:rPr>
                <w:webHidden/>
              </w:rPr>
              <w:instrText xml:space="preserve"> PAGEREF _Toc525216469 \h </w:instrText>
            </w:r>
            <w:r w:rsidR="0097078E">
              <w:rPr>
                <w:webHidden/>
              </w:rPr>
            </w:r>
            <w:r w:rsidR="0097078E">
              <w:rPr>
                <w:webHidden/>
              </w:rPr>
              <w:fldChar w:fldCharType="separate"/>
            </w:r>
            <w:r w:rsidR="0097078E">
              <w:rPr>
                <w:webHidden/>
              </w:rPr>
              <w:t>21</w:t>
            </w:r>
            <w:r w:rsidR="0097078E">
              <w:rPr>
                <w:webHidden/>
              </w:rPr>
              <w:fldChar w:fldCharType="end"/>
            </w:r>
          </w:hyperlink>
        </w:p>
        <w:p w:rsidR="00E80220" w:rsidRPr="00D5672C" w:rsidRDefault="00794A85">
          <w:pPr>
            <w:spacing w:before="40" w:after="160" w:line="288" w:lineRule="auto"/>
            <w:rPr>
              <w:b/>
              <w:bCs/>
              <w:noProof/>
              <w:lang w:val="es-ES"/>
            </w:rPr>
          </w:pPr>
          <w:r w:rsidRPr="00D5672C">
            <w:rPr>
              <w:noProof/>
              <w:lang w:val="es-ES"/>
            </w:rPr>
            <w:fldChar w:fldCharType="end"/>
          </w:r>
        </w:p>
      </w:sdtContent>
    </w:sdt>
    <w:p w:rsidR="00E80220" w:rsidRPr="00D5672C" w:rsidRDefault="00E80220">
      <w:pPr>
        <w:rPr>
          <w:noProof/>
          <w:lang w:val="es-ES"/>
        </w:rPr>
      </w:pPr>
    </w:p>
    <w:p w:rsidR="00E80220" w:rsidRPr="00D5672C" w:rsidRDefault="00E80220">
      <w:pPr>
        <w:rPr>
          <w:noProof/>
          <w:lang w:val="es-ES"/>
        </w:rPr>
        <w:sectPr w:rsidR="00E80220" w:rsidRPr="00D5672C" w:rsidSect="00C53259">
          <w:headerReference w:type="default" r:id="rId10"/>
          <w:type w:val="continuous"/>
          <w:pgSz w:w="12240" w:h="15840" w:code="1"/>
          <w:pgMar w:top="1080" w:right="720" w:bottom="720" w:left="3096" w:header="1080" w:footer="720" w:gutter="0"/>
          <w:pgNumType w:fmt="lowerRoman" w:start="0"/>
          <w:cols w:space="708"/>
          <w:titlePg/>
          <w:docGrid w:linePitch="360"/>
        </w:sectPr>
      </w:pPr>
    </w:p>
    <w:p w:rsidR="00E80220" w:rsidRDefault="002D1B95">
      <w:pPr>
        <w:pStyle w:val="Ttulo2"/>
        <w:rPr>
          <w:noProof/>
          <w:lang w:val="es-ES"/>
        </w:rPr>
      </w:pPr>
      <w:r>
        <w:rPr>
          <w:noProof/>
          <w:lang w:val="es-ES"/>
        </w:rPr>
        <w:t>Manuales</w:t>
      </w:r>
    </w:p>
    <w:p w:rsidR="00850344" w:rsidRPr="00440CF2" w:rsidRDefault="00850344" w:rsidP="00850344">
      <w:pPr>
        <w:rPr>
          <w:u w:val="single"/>
          <w:lang w:val="es-ES"/>
        </w:rPr>
      </w:pPr>
      <w:r w:rsidRPr="00440CF2">
        <w:rPr>
          <w:u w:val="single"/>
          <w:lang w:val="es-ES"/>
        </w:rPr>
        <w:t>Bloque A1</w:t>
      </w:r>
    </w:p>
    <w:p w:rsidR="00850344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Unidad_1_V2.pdf</w:t>
      </w:r>
    </w:p>
    <w:p w:rsidR="00850344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Unidad_2_V2.pdf</w:t>
      </w:r>
    </w:p>
    <w:p w:rsidR="00850344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Unidad_3_V2.pdf</w:t>
      </w:r>
    </w:p>
    <w:p w:rsidR="00850344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Unidad_4_V2.pdf</w:t>
      </w:r>
    </w:p>
    <w:p w:rsidR="00850344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Unidad_5_V2.pdf</w:t>
      </w:r>
    </w:p>
    <w:p w:rsidR="00E80220" w:rsidRPr="00CB31AF" w:rsidRDefault="00850344" w:rsidP="00CB31AF">
      <w:pPr>
        <w:pStyle w:val="Prrafodelista"/>
        <w:numPr>
          <w:ilvl w:val="0"/>
          <w:numId w:val="16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UNED.pdf</w:t>
      </w:r>
    </w:p>
    <w:p w:rsidR="00850344" w:rsidRPr="00440CF2" w:rsidRDefault="00850344" w:rsidP="00850344">
      <w:pPr>
        <w:rPr>
          <w:noProof/>
          <w:u w:val="single"/>
          <w:lang w:val="es-ES"/>
        </w:rPr>
      </w:pPr>
      <w:r w:rsidRPr="00440CF2">
        <w:rPr>
          <w:noProof/>
          <w:u w:val="single"/>
          <w:lang w:val="es-ES"/>
        </w:rPr>
        <w:t>Bloque A2</w:t>
      </w:r>
    </w:p>
    <w:p w:rsidR="00850344" w:rsidRPr="00CB31AF" w:rsidRDefault="00850344" w:rsidP="00CB31AF">
      <w:pPr>
        <w:pStyle w:val="Prrafodelista"/>
        <w:numPr>
          <w:ilvl w:val="0"/>
          <w:numId w:val="17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TUTORIAL_FLUJO_DE_TRABAJO.pdf</w:t>
      </w:r>
    </w:p>
    <w:p w:rsidR="00850344" w:rsidRPr="00CB31AF" w:rsidRDefault="00850344" w:rsidP="00CB31AF">
      <w:pPr>
        <w:pStyle w:val="Prrafodelista"/>
        <w:numPr>
          <w:ilvl w:val="0"/>
          <w:numId w:val="17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TUTORIAL_MODULO_ACTIVIDADES.pdf</w:t>
      </w:r>
    </w:p>
    <w:p w:rsidR="00850344" w:rsidRPr="00440CF2" w:rsidRDefault="00850344" w:rsidP="00965E23">
      <w:pPr>
        <w:rPr>
          <w:noProof/>
          <w:u w:val="single"/>
          <w:lang w:val="es-ES"/>
        </w:rPr>
      </w:pPr>
      <w:r w:rsidRPr="00440CF2">
        <w:rPr>
          <w:noProof/>
          <w:u w:val="single"/>
          <w:lang w:val="es-ES"/>
        </w:rPr>
        <w:t>Boque B</w:t>
      </w:r>
    </w:p>
    <w:p w:rsidR="00850344" w:rsidRPr="00CB31AF" w:rsidRDefault="00850344" w:rsidP="00CB31AF">
      <w:pPr>
        <w:pStyle w:val="Prrafodelista"/>
        <w:numPr>
          <w:ilvl w:val="2"/>
          <w:numId w:val="18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LiX_Temario_Formacion_Programador_UNED.docx</w:t>
      </w:r>
    </w:p>
    <w:p w:rsidR="00850344" w:rsidRPr="00CB31AF" w:rsidRDefault="00850344" w:rsidP="00CB31AF">
      <w:pPr>
        <w:pStyle w:val="Prrafodelista"/>
        <w:numPr>
          <w:ilvl w:val="3"/>
          <w:numId w:val="18"/>
        </w:numPr>
        <w:rPr>
          <w:i/>
          <w:noProof/>
        </w:rPr>
      </w:pPr>
      <w:r w:rsidRPr="00CB31AF">
        <w:rPr>
          <w:i/>
          <w:noProof/>
        </w:rPr>
        <w:t>LiX_I_V2.pdf</w:t>
      </w:r>
    </w:p>
    <w:p w:rsidR="00850344" w:rsidRPr="00CB31AF" w:rsidRDefault="00850344" w:rsidP="00CB31AF">
      <w:pPr>
        <w:pStyle w:val="Prrafodelista"/>
        <w:numPr>
          <w:ilvl w:val="3"/>
          <w:numId w:val="18"/>
        </w:numPr>
        <w:rPr>
          <w:i/>
          <w:noProof/>
        </w:rPr>
      </w:pPr>
      <w:r w:rsidRPr="00CB31AF">
        <w:rPr>
          <w:i/>
          <w:noProof/>
        </w:rPr>
        <w:t>LiX_I_V3.pdf</w:t>
      </w:r>
    </w:p>
    <w:p w:rsidR="00850344" w:rsidRPr="00CB31AF" w:rsidRDefault="00850344" w:rsidP="00CB31AF">
      <w:pPr>
        <w:pStyle w:val="Prrafodelista"/>
        <w:numPr>
          <w:ilvl w:val="2"/>
          <w:numId w:val="18"/>
        </w:numPr>
        <w:rPr>
          <w:i/>
          <w:noProof/>
          <w:lang w:val="es-ES"/>
        </w:rPr>
      </w:pPr>
      <w:r w:rsidRPr="00CB31AF">
        <w:rPr>
          <w:i/>
          <w:noProof/>
          <w:lang w:val="es-ES"/>
        </w:rPr>
        <w:t>UNED_ Plantillas eContent.pptx</w:t>
      </w:r>
    </w:p>
    <w:p w:rsidR="00E80220" w:rsidRDefault="00CB5A4B">
      <w:pPr>
        <w:pStyle w:val="Ttulo2"/>
        <w:rPr>
          <w:noProof/>
          <w:lang w:val="es-ES"/>
        </w:rPr>
      </w:pPr>
      <w:r>
        <w:rPr>
          <w:noProof/>
          <w:lang w:val="es-ES"/>
        </w:rPr>
        <w:t>Tareas</w:t>
      </w:r>
    </w:p>
    <w:p w:rsidR="000011DE" w:rsidRPr="00440CF2" w:rsidRDefault="000011DE" w:rsidP="000011DE">
      <w:pPr>
        <w:rPr>
          <w:u w:val="single"/>
          <w:lang w:val="es-ES"/>
        </w:rPr>
      </w:pPr>
      <w:r w:rsidRPr="00440CF2">
        <w:rPr>
          <w:u w:val="single"/>
          <w:lang w:val="es-ES"/>
        </w:rPr>
        <w:t>Bloque A1</w:t>
      </w:r>
    </w:p>
    <w:p w:rsidR="000011DE" w:rsidRPr="00440CF2" w:rsidRDefault="000011DE" w:rsidP="000011DE">
      <w:pPr>
        <w:ind w:firstLine="720"/>
        <w:rPr>
          <w:i/>
          <w:lang w:val="es-ES"/>
        </w:rPr>
      </w:pPr>
      <w:r w:rsidRPr="00440CF2">
        <w:rPr>
          <w:i/>
          <w:lang w:val="es-ES"/>
        </w:rPr>
        <w:t>RESUMEN TEMA 1 BQMA2_Estilado.docx</w:t>
      </w:r>
    </w:p>
    <w:p w:rsidR="000011DE" w:rsidRPr="00440CF2" w:rsidRDefault="000011DE" w:rsidP="000011DE">
      <w:pPr>
        <w:rPr>
          <w:u w:val="single"/>
          <w:lang w:val="es-ES"/>
        </w:rPr>
      </w:pPr>
      <w:r w:rsidRPr="00440CF2">
        <w:rPr>
          <w:u w:val="single"/>
          <w:lang w:val="es-ES"/>
        </w:rPr>
        <w:t>Bloque A2</w:t>
      </w:r>
    </w:p>
    <w:p w:rsidR="000011DE" w:rsidRPr="000011DE" w:rsidRDefault="000011DE" w:rsidP="000011DE">
      <w:pPr>
        <w:rPr>
          <w:lang w:val="es-ES"/>
        </w:rPr>
      </w:pPr>
      <w:r>
        <w:rPr>
          <w:lang w:val="es-ES"/>
        </w:rPr>
        <w:lastRenderedPageBreak/>
        <w:tab/>
      </w:r>
      <w:hyperlink r:id="rId11" w:history="1">
        <w:r w:rsidRPr="00CA0A24">
          <w:rPr>
            <w:rStyle w:val="Hipervnculo"/>
            <w:lang w:val="es-ES"/>
          </w:rPr>
          <w:t>http://ipad.seinet.es/crumble/tema01/</w:t>
        </w:r>
      </w:hyperlink>
    </w:p>
    <w:p w:rsidR="000011DE" w:rsidRPr="00440CF2" w:rsidRDefault="000011DE" w:rsidP="000011DE">
      <w:pPr>
        <w:rPr>
          <w:u w:val="single"/>
          <w:lang w:val="es-ES"/>
        </w:rPr>
      </w:pPr>
      <w:r w:rsidRPr="00440CF2">
        <w:rPr>
          <w:u w:val="single"/>
          <w:lang w:val="es-ES"/>
        </w:rPr>
        <w:t>Bloque B</w:t>
      </w:r>
    </w:p>
    <w:p w:rsidR="000011DE" w:rsidRPr="00440CF2" w:rsidRDefault="000011DE" w:rsidP="000011DE">
      <w:pPr>
        <w:ind w:left="720"/>
        <w:rPr>
          <w:i/>
          <w:lang w:val="es-ES"/>
        </w:rPr>
      </w:pPr>
      <w:r w:rsidRPr="00440CF2">
        <w:rPr>
          <w:i/>
          <w:lang w:val="es-ES"/>
        </w:rPr>
        <w:t>Practicas_Propuestas_SesionI.docx</w:t>
      </w:r>
    </w:p>
    <w:p w:rsidR="000011DE" w:rsidRPr="00440CF2" w:rsidRDefault="000011DE" w:rsidP="000011DE">
      <w:pPr>
        <w:ind w:left="720"/>
        <w:rPr>
          <w:i/>
          <w:lang w:val="es-ES"/>
        </w:rPr>
      </w:pPr>
      <w:r w:rsidRPr="00440CF2">
        <w:rPr>
          <w:i/>
          <w:lang w:val="es-ES"/>
        </w:rPr>
        <w:t>Practicas_Propuestas_Sesion_II.docx</w:t>
      </w:r>
    </w:p>
    <w:p w:rsidR="000011DE" w:rsidRPr="00440CF2" w:rsidRDefault="000011DE" w:rsidP="000011DE">
      <w:pPr>
        <w:ind w:left="720"/>
        <w:rPr>
          <w:i/>
          <w:lang w:val="es-ES"/>
        </w:rPr>
      </w:pPr>
      <w:r w:rsidRPr="00440CF2">
        <w:rPr>
          <w:i/>
          <w:lang w:val="es-ES"/>
        </w:rPr>
        <w:t>Propuesta formación xTent.docx</w:t>
      </w:r>
    </w:p>
    <w:p w:rsidR="000011DE" w:rsidRPr="00440CF2" w:rsidRDefault="000011DE" w:rsidP="000011DE">
      <w:pPr>
        <w:ind w:left="720"/>
        <w:rPr>
          <w:i/>
          <w:lang w:val="es-ES"/>
        </w:rPr>
      </w:pPr>
      <w:r w:rsidRPr="00440CF2">
        <w:rPr>
          <w:i/>
          <w:lang w:val="es-ES"/>
        </w:rPr>
        <w:t>portugues_unidad8.doc</w:t>
      </w:r>
    </w:p>
    <w:p w:rsidR="000011DE" w:rsidRPr="00440CF2" w:rsidRDefault="000011DE" w:rsidP="000011DE">
      <w:pPr>
        <w:ind w:left="720"/>
        <w:rPr>
          <w:i/>
          <w:lang w:val="es-ES"/>
        </w:rPr>
      </w:pPr>
      <w:r w:rsidRPr="00440CF2">
        <w:rPr>
          <w:i/>
          <w:lang w:val="es-ES"/>
        </w:rPr>
        <w:t>RESUMEN TEMA 1 BQMA2_Estilado.docx</w:t>
      </w:r>
    </w:p>
    <w:p w:rsidR="00965E23" w:rsidRPr="00440CF2" w:rsidRDefault="000011DE" w:rsidP="00965E23">
      <w:pPr>
        <w:ind w:left="720"/>
        <w:rPr>
          <w:i/>
          <w:noProof/>
          <w:lang w:val="es-ES"/>
        </w:rPr>
      </w:pPr>
      <w:r w:rsidRPr="00440CF2">
        <w:rPr>
          <w:i/>
          <w:lang w:val="es-ES"/>
        </w:rPr>
        <w:t>RESUMEN TEMA 1 BQMA2_original.docx</w:t>
      </w:r>
      <w:r w:rsidR="00965E23" w:rsidRPr="00440CF2">
        <w:rPr>
          <w:i/>
          <w:noProof/>
          <w:lang w:val="es-ES"/>
        </w:rPr>
        <w:t xml:space="preserve"> </w:t>
      </w:r>
    </w:p>
    <w:p w:rsidR="000011DE" w:rsidRPr="00440CF2" w:rsidRDefault="00965E23" w:rsidP="00965E23">
      <w:pPr>
        <w:ind w:left="720"/>
        <w:rPr>
          <w:i/>
          <w:noProof/>
          <w:lang w:val="es-ES"/>
        </w:rPr>
      </w:pPr>
      <w:r w:rsidRPr="00440CF2">
        <w:rPr>
          <w:i/>
          <w:noProof/>
          <w:lang w:val="es-ES"/>
        </w:rPr>
        <w:t>LENGUA GUIA ESTILADO.docx</w:t>
      </w:r>
    </w:p>
    <w:p w:rsidR="00E80220" w:rsidRPr="00D5672C" w:rsidRDefault="00E80220">
      <w:pPr>
        <w:rPr>
          <w:noProof/>
          <w:lang w:val="es-ES"/>
        </w:rPr>
      </w:pPr>
    </w:p>
    <w:p w:rsidR="00CF00A7" w:rsidRDefault="00CF00A7">
      <w:pPr>
        <w:pStyle w:val="Ttulo2"/>
        <w:rPr>
          <w:noProof/>
          <w:lang w:val="es-ES"/>
        </w:rPr>
      </w:pPr>
      <w:r>
        <w:rPr>
          <w:noProof/>
          <w:lang w:val="es-ES"/>
        </w:rPr>
        <w:t>Audios</w:t>
      </w:r>
    </w:p>
    <w:p w:rsidR="00CF00A7" w:rsidRDefault="00AB4729" w:rsidP="00CF00A7">
      <w:pPr>
        <w:rPr>
          <w:lang w:val="es-ES"/>
        </w:rPr>
      </w:pPr>
      <w:r>
        <w:rPr>
          <w:lang w:val="es-ES"/>
        </w:rPr>
        <w:object w:dxaOrig="108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0" type="#_x0000_t75" style="width:54pt;height:40.5pt" o:ole="">
            <v:imagedata r:id="rId12" o:title=""/>
          </v:shape>
          <o:OLEObject Type="Embed" ProgID="Package" ShapeID="_x0000_i1120" DrawAspect="Content" ObjectID="_1599995969" r:id="rId13"/>
        </w:object>
      </w:r>
    </w:p>
    <w:p w:rsidR="00A80479" w:rsidRPr="00CF00A7" w:rsidRDefault="00A80479" w:rsidP="00CF00A7">
      <w:pPr>
        <w:rPr>
          <w:lang w:val="es-ES"/>
        </w:rPr>
      </w:pPr>
      <w:r>
        <w:rPr>
          <w:lang w:val="es-ES"/>
        </w:rPr>
        <w:object w:dxaOrig="7800" w:dyaOrig="810">
          <v:shape id="_x0000_i1121" type="#_x0000_t75" style="width:390pt;height:40.5pt" o:ole="">
            <v:imagedata r:id="rId14" o:title=""/>
          </v:shape>
          <o:OLEObject Type="Embed" ProgID="Package" ShapeID="_x0000_i1121" DrawAspect="Content" ObjectID="_1599995970" r:id="rId15"/>
        </w:object>
      </w:r>
    </w:p>
    <w:p w:rsidR="002571A1" w:rsidRDefault="002571A1">
      <w:pPr>
        <w:pStyle w:val="Ttulo2"/>
        <w:rPr>
          <w:noProof/>
          <w:lang w:val="es-ES"/>
        </w:rPr>
      </w:pPr>
      <w:r>
        <w:rPr>
          <w:noProof/>
          <w:lang w:val="es-ES"/>
        </w:rPr>
        <w:t>Videos</w:t>
      </w:r>
    </w:p>
    <w:p w:rsidR="00ED6E7A" w:rsidRPr="00ED6E7A" w:rsidRDefault="00ED6E7A" w:rsidP="00ED6E7A">
      <w:pPr>
        <w:rPr>
          <w:lang w:val="es-ES"/>
        </w:rPr>
      </w:pPr>
      <w:r w:rsidRPr="00440CF2">
        <w:rPr>
          <w:b/>
          <w:lang w:val="es-ES"/>
        </w:rPr>
        <w:t>Incrustado</w:t>
      </w:r>
      <w:r>
        <w:rPr>
          <w:lang w:val="es-ES"/>
        </w:rPr>
        <w:t>:</w:t>
      </w:r>
    </w:p>
    <w:p w:rsidR="00AB4729" w:rsidRDefault="004C4C73" w:rsidP="00AB4729">
      <w:pPr>
        <w:rPr>
          <w:lang w:val="es-ES"/>
        </w:rPr>
      </w:pPr>
      <w:r>
        <w:rPr>
          <w:lang w:val="es-ES"/>
        </w:rPr>
        <w:object w:dxaOrig="1051" w:dyaOrig="810">
          <v:shape id="_x0000_i1122" type="#_x0000_t75" style="width:52.5pt;height:40.5pt" o:ole="">
            <v:imagedata r:id="rId16" o:title=""/>
          </v:shape>
          <o:OLEObject Type="Embed" ProgID="Package" ShapeID="_x0000_i1122" DrawAspect="Content" ObjectID="_1599995971" r:id="rId17"/>
        </w:object>
      </w:r>
    </w:p>
    <w:p w:rsidR="00ED6E7A" w:rsidRDefault="00ED6E7A" w:rsidP="00AB4729">
      <w:pPr>
        <w:rPr>
          <w:lang w:val="es-ES"/>
        </w:rPr>
      </w:pPr>
      <w:r w:rsidRPr="00440CF2">
        <w:rPr>
          <w:b/>
          <w:lang w:val="es-ES"/>
        </w:rPr>
        <w:t>Objeto</w:t>
      </w:r>
      <w:r>
        <w:rPr>
          <w:lang w:val="es-ES"/>
        </w:rPr>
        <w:t>:</w:t>
      </w:r>
    </w:p>
    <w:p w:rsidR="00A80479" w:rsidRDefault="004C4C73" w:rsidP="00AB4729">
      <w:pPr>
        <w:rPr>
          <w:lang w:val="es-ES"/>
        </w:rPr>
      </w:pPr>
      <w:r>
        <w:rPr>
          <w:lang w:val="es-ES"/>
        </w:rPr>
        <w:object w:dxaOrig="1441" w:dyaOrig="810">
          <v:shape id="_x0000_i1123" type="#_x0000_t75" style="width:1in;height:40.5pt" o:ole="">
            <v:imagedata r:id="rId18" o:title=""/>
          </v:shape>
          <o:OLEObject Type="Embed" ProgID="Package" ShapeID="_x0000_i1123" DrawAspect="Content" ObjectID="_1599995972" r:id="rId19"/>
        </w:object>
      </w:r>
    </w:p>
    <w:p w:rsidR="00ED6E7A" w:rsidRPr="00440CF2" w:rsidRDefault="00ED6E7A" w:rsidP="00AB4729">
      <w:pPr>
        <w:rPr>
          <w:b/>
          <w:lang w:val="es-ES"/>
        </w:rPr>
      </w:pPr>
      <w:r w:rsidRPr="00440CF2">
        <w:rPr>
          <w:b/>
          <w:lang w:val="es-ES"/>
        </w:rPr>
        <w:t>Embebido Web:</w:t>
      </w:r>
    </w:p>
    <w:p w:rsidR="002571A1" w:rsidRDefault="00D24692" w:rsidP="002571A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2838893" cy="2129170"/>
            <wp:effectExtent l="0" t="0" r="0" b="4445"/>
            <wp:docPr id="31" name="Vídeo 31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ídeo 31">
                      <a:hlinkClick r:id="rId20"/>
                    </pic:cNvPr>
                    <pic:cNvPicPr/>
                  </pic:nvPicPr>
                  <pic:blipFill>
                    <a:blip r:embed="rId21">
                      <a:extLs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tOaiPhMXqYA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17" cy="21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A7" w:rsidRDefault="00CF00A7" w:rsidP="002571A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714847" cy="2036135"/>
            <wp:effectExtent l="0" t="0" r="0" b="2540"/>
            <wp:docPr id="32" name="Vídeo 32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ídeo 32">
                      <a:hlinkClick r:id="rId22"/>
                    </pic:cNvPr>
                    <pic:cNvPicPr/>
                  </pic:nvPicPr>
                  <pic:blipFill>
                    <a:blip r:embed="rId23">
                      <a:extLs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S2q0PbNoqac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9523" cy="206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F2" w:rsidRPr="002571A1" w:rsidRDefault="00F923F2" w:rsidP="002571A1">
      <w:pPr>
        <w:rPr>
          <w:lang w:val="es-ES"/>
        </w:rPr>
      </w:pPr>
    </w:p>
    <w:p w:rsidR="00E00265" w:rsidRDefault="00E00265">
      <w:pPr>
        <w:pStyle w:val="Ttulo2"/>
        <w:rPr>
          <w:noProof/>
          <w:lang w:val="es-ES"/>
        </w:rPr>
      </w:pPr>
      <w:r>
        <w:rPr>
          <w:noProof/>
          <w:lang w:val="es-ES"/>
        </w:rPr>
        <w:t>Documentos</w:t>
      </w:r>
    </w:p>
    <w:p w:rsidR="00B23AB3" w:rsidRDefault="00AB757D" w:rsidP="00B23AB3">
      <w:pPr>
        <w:rPr>
          <w:lang w:val="es-ES"/>
        </w:rPr>
      </w:pPr>
      <w:r w:rsidRPr="00440CF2">
        <w:rPr>
          <w:u w:val="single"/>
          <w:lang w:val="es-ES"/>
        </w:rPr>
        <w:t>EXCEL</w:t>
      </w:r>
      <w:r>
        <w:rPr>
          <w:lang w:val="es-ES"/>
        </w:rPr>
        <w:t>:</w:t>
      </w:r>
      <w:r w:rsidR="00B23AB3" w:rsidRPr="00B23AB3">
        <w:rPr>
          <w:lang w:val="es-ES"/>
        </w:rPr>
        <w:t xml:space="preserve"> </w:t>
      </w:r>
    </w:p>
    <w:p w:rsidR="00AB757D" w:rsidRPr="00AB757D" w:rsidRDefault="00B23AB3" w:rsidP="00AB757D">
      <w:pPr>
        <w:rPr>
          <w:lang w:val="es-ES"/>
        </w:rPr>
      </w:pPr>
      <w:r w:rsidRPr="00440CF2">
        <w:rPr>
          <w:b/>
          <w:lang w:val="es-ES"/>
        </w:rPr>
        <w:t>Objeto</w:t>
      </w:r>
      <w:r>
        <w:rPr>
          <w:lang w:val="es-ES"/>
        </w:rPr>
        <w:t>:</w:t>
      </w:r>
    </w:p>
    <w:p w:rsidR="00913BDC" w:rsidRDefault="00B23AB3" w:rsidP="00913BDC">
      <w:pPr>
        <w:rPr>
          <w:lang w:val="es-ES"/>
        </w:rPr>
      </w:pPr>
      <w:r>
        <w:rPr>
          <w:lang w:val="es-ES"/>
        </w:rPr>
        <w:object w:dxaOrig="6479" w:dyaOrig="1183">
          <v:shape id="_x0000_i1125" type="#_x0000_t75" style="width:323.95pt;height:59.15pt" o:ole="">
            <v:imagedata r:id="rId24" o:title=""/>
          </v:shape>
          <o:OLEObject Type="Embed" ProgID="Excel.Sheet.12" ShapeID="_x0000_i1125" DrawAspect="Content" ObjectID="_1599995973" r:id="rId25"/>
        </w:object>
      </w:r>
    </w:p>
    <w:p w:rsidR="00B23AB3" w:rsidRDefault="00AB757D" w:rsidP="00B23AB3">
      <w:pPr>
        <w:rPr>
          <w:lang w:val="es-ES"/>
        </w:rPr>
      </w:pPr>
      <w:r w:rsidRPr="00440CF2">
        <w:rPr>
          <w:u w:val="single"/>
          <w:lang w:val="es-ES"/>
        </w:rPr>
        <w:t>PPT</w:t>
      </w:r>
      <w:r>
        <w:rPr>
          <w:lang w:val="es-ES"/>
        </w:rPr>
        <w:t>:</w:t>
      </w:r>
      <w:r w:rsidR="00B23AB3" w:rsidRPr="00B23AB3">
        <w:rPr>
          <w:lang w:val="es-ES"/>
        </w:rPr>
        <w:t xml:space="preserve"> </w:t>
      </w:r>
    </w:p>
    <w:p w:rsidR="00AB757D" w:rsidRPr="00913BDC" w:rsidRDefault="00B23AB3" w:rsidP="00913BDC">
      <w:pPr>
        <w:rPr>
          <w:lang w:val="es-ES"/>
        </w:rPr>
      </w:pPr>
      <w:r w:rsidRPr="00440CF2">
        <w:rPr>
          <w:b/>
          <w:lang w:val="es-ES"/>
        </w:rPr>
        <w:t>Objeto</w:t>
      </w:r>
      <w:r>
        <w:rPr>
          <w:lang w:val="es-ES"/>
        </w:rPr>
        <w:t>:</w:t>
      </w:r>
    </w:p>
    <w:p w:rsidR="00E00265" w:rsidRDefault="00B23AB3" w:rsidP="00E00265">
      <w:pPr>
        <w:rPr>
          <w:lang w:val="es-ES"/>
        </w:rPr>
      </w:pPr>
      <w:r>
        <w:rPr>
          <w:lang w:val="es-ES"/>
        </w:rPr>
        <w:object w:dxaOrig="7216" w:dyaOrig="4056">
          <v:shape id="_x0000_i1126" type="#_x0000_t75" style="width:360.8pt;height:202.8pt" o:ole="">
            <v:imagedata r:id="rId26" o:title=""/>
          </v:shape>
          <o:OLEObject Type="Embed" ProgID="PowerPoint.Show.12" ShapeID="_x0000_i1126" DrawAspect="Content" ObjectID="_1599995974" r:id="rId27"/>
        </w:object>
      </w:r>
    </w:p>
    <w:p w:rsidR="00B23AB3" w:rsidRDefault="00AB757D" w:rsidP="00B23AB3">
      <w:pPr>
        <w:rPr>
          <w:lang w:val="es-ES"/>
        </w:rPr>
      </w:pPr>
      <w:r w:rsidRPr="00440CF2">
        <w:rPr>
          <w:u w:val="single"/>
          <w:lang w:val="es-ES"/>
        </w:rPr>
        <w:t>PDF</w:t>
      </w:r>
      <w:r>
        <w:rPr>
          <w:lang w:val="es-ES"/>
        </w:rPr>
        <w:t>:</w:t>
      </w:r>
      <w:r w:rsidR="00B23AB3" w:rsidRPr="00B23AB3">
        <w:rPr>
          <w:lang w:val="es-ES"/>
        </w:rPr>
        <w:t xml:space="preserve"> </w:t>
      </w:r>
    </w:p>
    <w:p w:rsidR="00AB757D" w:rsidRPr="00E00265" w:rsidRDefault="00B23AB3" w:rsidP="00E00265">
      <w:pPr>
        <w:rPr>
          <w:lang w:val="es-ES"/>
        </w:rPr>
      </w:pPr>
      <w:r w:rsidRPr="00440CF2">
        <w:rPr>
          <w:b/>
          <w:lang w:val="es-ES"/>
        </w:rPr>
        <w:t>Objeto</w:t>
      </w:r>
      <w:r>
        <w:rPr>
          <w:lang w:val="es-ES"/>
        </w:rPr>
        <w:t>:</w:t>
      </w:r>
    </w:p>
    <w:p w:rsidR="00E00265" w:rsidRDefault="004D5BD9" w:rsidP="00E00265">
      <w:pPr>
        <w:rPr>
          <w:lang w:val="es-ES"/>
        </w:rPr>
      </w:pPr>
      <w:r>
        <w:rPr>
          <w:lang w:val="es-ES"/>
        </w:rPr>
        <w:object w:dxaOrig="8925" w:dyaOrig="12630">
          <v:shape id="_x0000_i1124" type="#_x0000_t75" style="width:219.55pt;height:312.6pt" o:ole="">
            <v:imagedata r:id="rId28" o:title=""/>
          </v:shape>
          <o:OLEObject Type="Embed" ProgID="AcroExch.Document.DC" ShapeID="_x0000_i1124" DrawAspect="Content" ObjectID="_1599995975" r:id="rId29"/>
        </w:object>
      </w:r>
    </w:p>
    <w:p w:rsidR="00DE017F" w:rsidRDefault="00DE017F" w:rsidP="00E00265">
      <w:pPr>
        <w:rPr>
          <w:lang w:val="es-ES"/>
        </w:rPr>
      </w:pPr>
      <w:r>
        <w:rPr>
          <w:lang w:val="es-ES"/>
        </w:rPr>
        <w:t>Gráficas:</w:t>
      </w:r>
    </w:p>
    <w:p w:rsidR="00DE017F" w:rsidRPr="00E00265" w:rsidRDefault="00DE017F" w:rsidP="00E00265">
      <w:pPr>
        <w:rPr>
          <w:lang w:val="es-ES"/>
        </w:rPr>
      </w:pPr>
    </w:p>
    <w:p w:rsidR="00E86629" w:rsidRDefault="00E52619">
      <w:pPr>
        <w:pStyle w:val="Ttulo2"/>
        <w:rPr>
          <w:noProof/>
          <w:lang w:val="es-ES"/>
        </w:rPr>
      </w:pPr>
      <w:r>
        <w:rPr>
          <w:noProof/>
          <w:lang w:val="es-ES"/>
        </w:rPr>
        <w:lastRenderedPageBreak/>
        <w:t>Enlaces</w:t>
      </w:r>
    </w:p>
    <w:p w:rsidR="00E86629" w:rsidRPr="00556EAD" w:rsidRDefault="00E52619" w:rsidP="00E86629">
      <w:r w:rsidRPr="00556EAD">
        <w:t xml:space="preserve">Links: </w:t>
      </w:r>
      <w:hyperlink r:id="rId30" w:history="1">
        <w:r w:rsidR="00E86629" w:rsidRPr="00556EAD">
          <w:rPr>
            <w:rStyle w:val="Hipervnculo"/>
          </w:rPr>
          <w:t>http://uned.xtentcloud.com:8088/xtent/wclient/</w:t>
        </w:r>
      </w:hyperlink>
    </w:p>
    <w:p w:rsidR="00E52619" w:rsidRPr="00E52619" w:rsidRDefault="00E52619" w:rsidP="00E86629">
      <w:pPr>
        <w:rPr>
          <w:lang w:val="es-ES"/>
        </w:rPr>
      </w:pPr>
      <w:proofErr w:type="spellStart"/>
      <w:r w:rsidRPr="00C53259">
        <w:rPr>
          <w:lang w:val="es-ES"/>
        </w:rPr>
        <w:t>prueba_marcador</w:t>
      </w:r>
      <w:proofErr w:type="spellEnd"/>
      <w:r w:rsidR="00C53259">
        <w:rPr>
          <w:lang w:val="es-ES"/>
        </w:rPr>
        <w:t>:</w:t>
      </w:r>
    </w:p>
    <w:p w:rsidR="00E86629" w:rsidRPr="00E86629" w:rsidRDefault="00E52619" w:rsidP="00E86629">
      <w:pPr>
        <w:rPr>
          <w:lang w:val="es-ES"/>
        </w:rPr>
      </w:pPr>
      <w:r>
        <w:rPr>
          <w:lang w:val="es-ES"/>
        </w:rPr>
        <w:t>Anclas/</w:t>
      </w:r>
      <w:bookmarkStart w:id="0" w:name="prueba_marcador"/>
      <w:r>
        <w:rPr>
          <w:lang w:val="es-ES"/>
        </w:rPr>
        <w:t>marcadores</w:t>
      </w:r>
      <w:bookmarkEnd w:id="0"/>
      <w:r>
        <w:rPr>
          <w:lang w:val="es-ES"/>
        </w:rPr>
        <w:t xml:space="preserve">: </w:t>
      </w:r>
    </w:p>
    <w:p w:rsidR="00AC0F80" w:rsidRDefault="00846DFB" w:rsidP="008B130E">
      <w:pPr>
        <w:pStyle w:val="Ttulo2"/>
        <w:rPr>
          <w:lang w:val="es-ES"/>
        </w:rPr>
      </w:pPr>
      <w:r>
        <w:rPr>
          <w:noProof/>
          <w:lang w:val="es-ES"/>
        </w:rPr>
        <w:t>Fór</w:t>
      </w:r>
      <w:r w:rsidR="008B130E">
        <w:rPr>
          <w:noProof/>
          <w:lang w:val="es-ES"/>
        </w:rPr>
        <w:t>mulas</w:t>
      </w:r>
    </w:p>
    <w:p w:rsidR="00B23AB3" w:rsidRPr="00AB757D" w:rsidRDefault="008B130E" w:rsidP="00AC0F80">
      <w:pPr>
        <w:rPr>
          <w:lang w:val="es-ES"/>
        </w:rPr>
      </w:pPr>
      <m:oMathPara>
        <m:oMath>
          <m:r>
            <w:rPr>
              <w:rFonts w:ascii="Cambria Math" w:hAnsi="Cambria Math" w:cs="Cambria Math"/>
              <w:lang w:val="es-ES"/>
            </w:rPr>
            <m:t>x</m:t>
          </m:r>
          <m:r>
            <m:rPr>
              <m:sty m:val="p"/>
            </m:rPr>
            <w:rPr>
              <w:rFonts w:ascii="Cambria Math" w:hAnsi="Cambria Math" w:cs="Cambria Math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lang w:val="es-E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  <w:lang w:val="es-ES"/>
                </w:rPr>
                <m:t>-</m:t>
              </m:r>
              <m:r>
                <w:rPr>
                  <w:rFonts w:ascii="Cambria Math" w:hAnsi="Cambria Math" w:cs="Cambria Math"/>
                  <w:lang w:val="es-ES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 w:cs="Cambria Math"/>
                  <w:lang w:val="es-ES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lang w:val="es-E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lang w:val="es-ES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Cambria Math"/>
                          <w:lang w:val="es-E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Cambria Math"/>
                      <w:lang w:val="es-ES"/>
                    </w:rPr>
                    <m:t>-4</m:t>
                  </m:r>
                  <m:r>
                    <w:rPr>
                      <w:rFonts w:ascii="Cambria Math" w:hAnsi="Cambria Math" w:cs="Cambria Math"/>
                      <w:lang w:val="es-ES"/>
                    </w:rPr>
                    <m:t>ac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lang w:val="es-ES"/>
                </w:rPr>
                <m:t>2</m:t>
              </m:r>
              <m:r>
                <w:rPr>
                  <w:rFonts w:ascii="Cambria Math" w:hAnsi="Cambria Math" w:cs="Cambria Math"/>
                  <w:lang w:val="es-ES"/>
                </w:rPr>
                <m:t>a</m:t>
              </m:r>
            </m:den>
          </m:f>
        </m:oMath>
      </m:oMathPara>
    </w:p>
    <w:p w:rsidR="00846DFB" w:rsidRPr="00846DFB" w:rsidRDefault="00846DFB" w:rsidP="00846DFB">
      <w:pPr>
        <w:rPr>
          <w:lang w:val="es-ES"/>
        </w:rPr>
      </w:pPr>
    </w:p>
    <w:p w:rsidR="00C53259" w:rsidRDefault="00C53259" w:rsidP="00C53259">
      <w:pPr>
        <w:pStyle w:val="Ttulo2"/>
        <w:rPr>
          <w:noProof/>
          <w:lang w:val="es-ES"/>
        </w:rPr>
      </w:pPr>
      <w:r>
        <w:rPr>
          <w:noProof/>
          <w:lang w:val="es-ES"/>
        </w:rPr>
        <w:t>Ejercicios</w:t>
      </w:r>
    </w:p>
    <w:p w:rsidR="00C53259" w:rsidRPr="00AB757D" w:rsidRDefault="00C53259" w:rsidP="00C53259">
      <w:pPr>
        <w:rPr>
          <w:lang w:val="es-ES"/>
        </w:rPr>
      </w:pPr>
      <w:r>
        <w:rPr>
          <w:u w:val="single"/>
          <w:lang w:val="es-ES"/>
        </w:rPr>
        <w:t>MC</w:t>
      </w:r>
      <w:r>
        <w:rPr>
          <w:lang w:val="es-ES"/>
        </w:rPr>
        <w:t>:</w:t>
      </w:r>
    </w:p>
    <w:p w:rsidR="00C53259" w:rsidRDefault="00C53259" w:rsidP="00C53259">
      <w:pPr>
        <w:rPr>
          <w:lang w:val="es-ES"/>
        </w:rPr>
      </w:pPr>
    </w:p>
    <w:p w:rsidR="00C53259" w:rsidRPr="00913BDC" w:rsidRDefault="00C53259" w:rsidP="00C53259">
      <w:pPr>
        <w:rPr>
          <w:lang w:val="es-ES"/>
        </w:rPr>
      </w:pPr>
      <w:r>
        <w:rPr>
          <w:u w:val="single"/>
          <w:lang w:val="es-ES"/>
        </w:rPr>
        <w:t>SM</w:t>
      </w:r>
      <w:r>
        <w:rPr>
          <w:lang w:val="es-ES"/>
        </w:rPr>
        <w:t>:</w:t>
      </w:r>
    </w:p>
    <w:p w:rsidR="00C53259" w:rsidRDefault="00C53259" w:rsidP="00C53259">
      <w:pPr>
        <w:rPr>
          <w:lang w:val="es-ES"/>
        </w:rPr>
      </w:pPr>
    </w:p>
    <w:p w:rsidR="00C53259" w:rsidRDefault="00C53259" w:rsidP="00C53259">
      <w:pPr>
        <w:rPr>
          <w:lang w:val="es-ES"/>
        </w:rPr>
      </w:pPr>
      <w:r>
        <w:rPr>
          <w:u w:val="single"/>
          <w:lang w:val="es-ES"/>
        </w:rPr>
        <w:t>TC</w:t>
      </w:r>
      <w:r>
        <w:rPr>
          <w:lang w:val="es-ES"/>
        </w:rPr>
        <w:t>:</w:t>
      </w:r>
    </w:p>
    <w:p w:rsidR="00C53259" w:rsidRPr="00C53259" w:rsidRDefault="00C53259" w:rsidP="00C53259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u w:val="single"/>
          <w:lang w:val="es-ES"/>
        </w:rPr>
        <w:t>Rellenar</w:t>
      </w:r>
      <w:r w:rsidRPr="00C53259">
        <w:rPr>
          <w:lang w:val="es-ES"/>
        </w:rPr>
        <w:t>:</w:t>
      </w:r>
    </w:p>
    <w:p w:rsidR="00C53259" w:rsidRPr="00C53259" w:rsidRDefault="00C53259" w:rsidP="00C53259">
      <w:pPr>
        <w:pStyle w:val="Prrafodelista"/>
        <w:numPr>
          <w:ilvl w:val="0"/>
          <w:numId w:val="19"/>
        </w:numPr>
        <w:rPr>
          <w:lang w:val="es-ES"/>
        </w:rPr>
      </w:pPr>
      <w:r>
        <w:rPr>
          <w:u w:val="single"/>
          <w:lang w:val="es-ES"/>
        </w:rPr>
        <w:t>Cortinilla</w:t>
      </w:r>
      <w:r w:rsidRPr="00C53259">
        <w:rPr>
          <w:lang w:val="es-ES"/>
        </w:rPr>
        <w:t>:</w:t>
      </w:r>
    </w:p>
    <w:p w:rsidR="00C53259" w:rsidRPr="00C53259" w:rsidRDefault="00C53259" w:rsidP="00C53259">
      <w:pPr>
        <w:pStyle w:val="Prrafodelista"/>
        <w:rPr>
          <w:lang w:val="es-ES"/>
        </w:rPr>
      </w:pPr>
    </w:p>
    <w:p w:rsidR="00C53259" w:rsidRDefault="00C53259" w:rsidP="00C53259">
      <w:pPr>
        <w:rPr>
          <w:lang w:val="es-ES"/>
        </w:rPr>
      </w:pPr>
    </w:p>
    <w:p w:rsidR="00C53259" w:rsidRPr="00E00265" w:rsidRDefault="00C53259" w:rsidP="00C53259">
      <w:pPr>
        <w:rPr>
          <w:lang w:val="es-ES"/>
        </w:rPr>
      </w:pPr>
      <w:r>
        <w:rPr>
          <w:u w:val="single"/>
          <w:lang w:val="es-ES"/>
        </w:rPr>
        <w:t>R</w:t>
      </w:r>
      <w:r>
        <w:rPr>
          <w:lang w:val="es-ES"/>
        </w:rPr>
        <w:t>:</w:t>
      </w:r>
    </w:p>
    <w:p w:rsidR="00524CEC" w:rsidRPr="00E86629" w:rsidRDefault="00524CEC" w:rsidP="00524CEC">
      <w:pPr>
        <w:rPr>
          <w:lang w:val="es-ES"/>
        </w:rPr>
      </w:pPr>
    </w:p>
    <w:p w:rsidR="00524CEC" w:rsidRDefault="00524CEC" w:rsidP="00524CEC">
      <w:pPr>
        <w:pStyle w:val="Ttulo2"/>
        <w:rPr>
          <w:noProof/>
          <w:lang w:val="es-ES"/>
        </w:rPr>
      </w:pPr>
      <w:r>
        <w:rPr>
          <w:noProof/>
          <w:lang w:val="es-ES"/>
        </w:rPr>
        <w:t>Diseño avanzado</w:t>
      </w:r>
    </w:p>
    <w:p w:rsidR="00524CEC" w:rsidRPr="00AB757D" w:rsidRDefault="00524CEC" w:rsidP="00524CEC">
      <w:pPr>
        <w:rPr>
          <w:lang w:val="es-ES"/>
        </w:rPr>
      </w:pPr>
    </w:p>
    <w:p w:rsidR="008B130E" w:rsidRDefault="00524CEC" w:rsidP="008B130E">
      <w:pPr>
        <w:rPr>
          <w:lang w:val="es-ES"/>
        </w:rPr>
      </w:pPr>
      <w:r w:rsidRPr="008B130E">
        <w:rPr>
          <w:u w:val="single"/>
          <w:lang w:val="es-ES"/>
        </w:rPr>
        <w:t>Formas</w:t>
      </w:r>
      <w:r>
        <w:rPr>
          <w:lang w:val="es-ES"/>
        </w:rPr>
        <w:t>:</w:t>
      </w:r>
    </w:p>
    <w:p w:rsidR="008B130E" w:rsidRPr="008B130E" w:rsidRDefault="008B130E" w:rsidP="008B130E">
      <w:pPr>
        <w:ind w:left="72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F6824E" wp14:editId="5AF1A5AE">
                <wp:simplePos x="0" y="0"/>
                <wp:positionH relativeFrom="column">
                  <wp:posOffset>1050195</wp:posOffset>
                </wp:positionH>
                <wp:positionV relativeFrom="paragraph">
                  <wp:posOffset>324608</wp:posOffset>
                </wp:positionV>
                <wp:extent cx="4053385" cy="340995"/>
                <wp:effectExtent l="0" t="0" r="23495" b="20955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385" cy="3409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090BC" id="Elipse 1" o:spid="_x0000_s1026" style="position:absolute;margin-left:82.7pt;margin-top:25.55pt;width:319.15pt;height:26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" fillcolor="#ef4623 [3204]" strokecolor="#7f1d09 [1604]" strokeweight="2pt"/>
            </w:pict>
          </mc:Fallback>
        </mc:AlternateContent>
      </w:r>
      <w:r w:rsidRPr="008B130E">
        <w:rPr>
          <w:lang w:val="es-ES"/>
        </w:rPr>
        <w:t>Sin pie:</w:t>
      </w:r>
      <w:bookmarkStart w:id="1" w:name="_GoBack"/>
      <w:bookmarkEnd w:id="1"/>
    </w:p>
    <w:p w:rsidR="008B130E" w:rsidRPr="008B130E" w:rsidRDefault="008B130E" w:rsidP="008B130E">
      <w:pPr>
        <w:ind w:left="720"/>
        <w:rPr>
          <w:lang w:val="es-ES"/>
        </w:rPr>
      </w:pPr>
    </w:p>
    <w:p w:rsidR="008B130E" w:rsidRPr="008B130E" w:rsidRDefault="008B130E" w:rsidP="008B130E">
      <w:pPr>
        <w:ind w:left="72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F6824E" wp14:editId="5AF1A5AE">
                <wp:simplePos x="0" y="0"/>
                <wp:positionH relativeFrom="column">
                  <wp:posOffset>1118434</wp:posOffset>
                </wp:positionH>
                <wp:positionV relativeFrom="paragraph">
                  <wp:posOffset>314865</wp:posOffset>
                </wp:positionV>
                <wp:extent cx="4025654" cy="340995"/>
                <wp:effectExtent l="0" t="0" r="13335" b="2095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654" cy="3409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55C0E4" id="Elipse 5" o:spid="_x0000_s1026" style="position:absolute;margin-left:88.05pt;margin-top:24.8pt;width:317pt;height:26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" fillcolor="#ef4623 [3204]" strokecolor="#7f1d09 [1604]" strokeweight="2pt"/>
            </w:pict>
          </mc:Fallback>
        </mc:AlternateContent>
      </w:r>
      <w:r w:rsidRPr="008B130E">
        <w:rPr>
          <w:lang w:val="es-ES"/>
        </w:rPr>
        <w:t>Con pie:</w:t>
      </w:r>
    </w:p>
    <w:p w:rsidR="008B130E" w:rsidRDefault="008B130E" w:rsidP="00524CEC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D84805" wp14:editId="684FC2DA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144770" cy="635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4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B130E" w:rsidRPr="002637C3" w:rsidRDefault="008B130E" w:rsidP="008B130E">
                            <w:pPr>
                              <w:pStyle w:val="Descripcin"/>
                              <w:jc w:val="center"/>
                              <w:rPr>
                                <w:noProof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t>Ilustración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4805" id="Cuadro de texto 7" o:spid="_x0000_s1028" type="#_x0000_t202" style="position:absolute;margin-left:0;margin-top:31.3pt;width:405.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" stroked="f">
                <v:textbox style="mso-fit-shape-to-text:t" inset="0,0,0,0">
                  <w:txbxContent>
                    <w:p w:rsidR="008B130E" w:rsidRPr="002637C3" w:rsidRDefault="008B130E" w:rsidP="008B130E">
                      <w:pPr>
                        <w:pStyle w:val="Descripcin"/>
                        <w:jc w:val="center"/>
                        <w:rPr>
                          <w:noProof/>
                          <w:color w:val="404040" w:themeColor="text1" w:themeTint="BF"/>
                          <w:sz w:val="20"/>
                          <w:szCs w:val="20"/>
                        </w:rPr>
                      </w:pPr>
                      <w:proofErr w:type="spellStart"/>
                      <w:r>
                        <w:t>Ilustración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524CEC" w:rsidRPr="00AB757D" w:rsidRDefault="00524CEC" w:rsidP="00524CEC">
      <w:pPr>
        <w:rPr>
          <w:lang w:val="es-ES"/>
        </w:rPr>
      </w:pPr>
    </w:p>
    <w:p w:rsidR="008B130E" w:rsidRDefault="00524CEC" w:rsidP="008B130E">
      <w:pPr>
        <w:rPr>
          <w:lang w:val="es-ES"/>
        </w:rPr>
      </w:pPr>
      <w:r>
        <w:rPr>
          <w:u w:val="single"/>
          <w:lang w:val="es-ES"/>
        </w:rPr>
        <w:t>Gráfico</w:t>
      </w:r>
      <w:r>
        <w:rPr>
          <w:lang w:val="es-ES"/>
        </w:rPr>
        <w:t>:</w:t>
      </w:r>
      <w:r w:rsidR="008B130E" w:rsidRPr="008B130E">
        <w:rPr>
          <w:lang w:val="es-ES"/>
        </w:rPr>
        <w:t xml:space="preserve"> </w:t>
      </w:r>
    </w:p>
    <w:p w:rsidR="008B130E" w:rsidRPr="008B130E" w:rsidRDefault="008B130E" w:rsidP="008B130E">
      <w:pPr>
        <w:ind w:left="720"/>
        <w:rPr>
          <w:lang w:val="es-ES"/>
        </w:rPr>
      </w:pPr>
      <w:r w:rsidRPr="008B130E">
        <w:rPr>
          <w:lang w:val="es-ES"/>
        </w:rPr>
        <w:t>Sin pie:</w:t>
      </w:r>
    </w:p>
    <w:p w:rsidR="008B130E" w:rsidRPr="008B130E" w:rsidRDefault="008B130E" w:rsidP="008B130E">
      <w:pPr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37BC875" wp14:editId="0EC5EC3A">
            <wp:extent cx="3835021" cy="2169994"/>
            <wp:effectExtent l="0" t="0" r="13335" b="1905"/>
            <wp:docPr id="4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8B130E" w:rsidRDefault="008B130E" w:rsidP="008B130E">
      <w:pPr>
        <w:keepNext/>
        <w:ind w:left="720"/>
        <w:rPr>
          <w:lang w:val="es-ES"/>
        </w:rPr>
      </w:pPr>
      <w:r w:rsidRPr="008B130E">
        <w:rPr>
          <w:lang w:val="es-ES"/>
        </w:rPr>
        <w:t>Con pie:</w:t>
      </w:r>
    </w:p>
    <w:p w:rsidR="008B130E" w:rsidRDefault="008B130E" w:rsidP="008B130E">
      <w:pPr>
        <w:keepNext/>
        <w:ind w:left="720"/>
      </w:pPr>
      <w:r w:rsidRPr="008B130E">
        <w:rPr>
          <w:noProof/>
          <w:lang w:val="es-ES"/>
        </w:rPr>
        <w:t xml:space="preserve"> </w:t>
      </w:r>
      <w:r>
        <w:rPr>
          <w:noProof/>
          <w:lang w:val="es-ES"/>
        </w:rPr>
        <w:drawing>
          <wp:inline distT="0" distB="0" distL="0" distR="0" wp14:anchorId="29871816" wp14:editId="3EB3CCBF">
            <wp:extent cx="3753135" cy="2115403"/>
            <wp:effectExtent l="0" t="0" r="0" b="18415"/>
            <wp:docPr id="2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8B130E" w:rsidRPr="008B130E" w:rsidRDefault="008B130E" w:rsidP="008B130E">
      <w:pPr>
        <w:pStyle w:val="Descripcin"/>
        <w:jc w:val="center"/>
        <w:rPr>
          <w:lang w:val="es-ES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:rsidR="00524CEC" w:rsidRDefault="00524CEC" w:rsidP="00524CEC">
      <w:pPr>
        <w:rPr>
          <w:lang w:val="es-ES"/>
        </w:rPr>
      </w:pPr>
    </w:p>
    <w:p w:rsidR="00524CEC" w:rsidRPr="00AB757D" w:rsidRDefault="00524CEC" w:rsidP="00524CEC">
      <w:pPr>
        <w:rPr>
          <w:lang w:val="es-ES"/>
        </w:rPr>
      </w:pPr>
    </w:p>
    <w:p w:rsidR="008B130E" w:rsidRDefault="00524CEC" w:rsidP="008B130E">
      <w:pPr>
        <w:rPr>
          <w:lang w:val="es-ES"/>
        </w:rPr>
      </w:pPr>
      <w:r>
        <w:rPr>
          <w:u w:val="single"/>
          <w:lang w:val="es-ES"/>
        </w:rPr>
        <w:t>SmartArt</w:t>
      </w:r>
      <w:r>
        <w:rPr>
          <w:lang w:val="es-ES"/>
        </w:rPr>
        <w:t>:</w:t>
      </w:r>
      <w:r w:rsidR="008B130E" w:rsidRPr="008B130E">
        <w:rPr>
          <w:lang w:val="es-ES"/>
        </w:rPr>
        <w:t xml:space="preserve"> </w:t>
      </w:r>
    </w:p>
    <w:p w:rsidR="008B130E" w:rsidRPr="008B130E" w:rsidRDefault="008B130E" w:rsidP="008B130E">
      <w:pPr>
        <w:ind w:left="720"/>
        <w:rPr>
          <w:lang w:val="es-ES"/>
        </w:rPr>
      </w:pPr>
      <w:r w:rsidRPr="008B130E">
        <w:rPr>
          <w:lang w:val="es-ES"/>
        </w:rPr>
        <w:t>Sin pie:</w:t>
      </w:r>
    </w:p>
    <w:p w:rsidR="008B130E" w:rsidRPr="008B130E" w:rsidRDefault="008B130E" w:rsidP="008B130E">
      <w:pPr>
        <w:ind w:left="720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E006B64" wp14:editId="6124A0B6">
            <wp:extent cx="3588678" cy="2124103"/>
            <wp:effectExtent l="0" t="0" r="0" b="9525"/>
            <wp:docPr id="3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8B130E" w:rsidRDefault="008B130E" w:rsidP="008B130E">
      <w:pPr>
        <w:ind w:left="720"/>
        <w:rPr>
          <w:lang w:val="es-ES"/>
        </w:rPr>
      </w:pPr>
      <w:r w:rsidRPr="008B130E">
        <w:rPr>
          <w:lang w:val="es-ES"/>
        </w:rPr>
        <w:t>Con pie:</w:t>
      </w:r>
    </w:p>
    <w:p w:rsidR="008B130E" w:rsidRDefault="008B130E" w:rsidP="008B130E">
      <w:pPr>
        <w:keepNext/>
        <w:ind w:left="720"/>
      </w:pPr>
      <w:r>
        <w:rPr>
          <w:noProof/>
          <w:lang w:val="es-ES"/>
        </w:rPr>
        <w:drawing>
          <wp:inline distT="0" distB="0" distL="0" distR="0" wp14:anchorId="2E006B64" wp14:editId="6124A0B6">
            <wp:extent cx="3738804" cy="2315172"/>
            <wp:effectExtent l="0" t="0" r="0" b="9525"/>
            <wp:docPr id="8" name="Diagrama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8B130E" w:rsidRPr="008B130E" w:rsidRDefault="008B130E" w:rsidP="008B130E">
      <w:pPr>
        <w:pStyle w:val="Descripcin"/>
        <w:jc w:val="center"/>
        <w:rPr>
          <w:lang w:val="es-ES"/>
        </w:rPr>
      </w:pPr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:rsidR="00524CEC" w:rsidRDefault="00524CEC" w:rsidP="00524CEC">
      <w:pPr>
        <w:rPr>
          <w:lang w:val="es-ES"/>
        </w:rPr>
      </w:pPr>
    </w:p>
    <w:p w:rsidR="00C53259" w:rsidRPr="00C53259" w:rsidRDefault="00C53259" w:rsidP="00C53259">
      <w:pPr>
        <w:rPr>
          <w:lang w:val="es-ES"/>
        </w:rPr>
      </w:pPr>
    </w:p>
    <w:p w:rsidR="002D1B95" w:rsidRDefault="001C3D66">
      <w:pPr>
        <w:pStyle w:val="Ttulo2"/>
        <w:rPr>
          <w:noProof/>
          <w:lang w:val="es-ES"/>
        </w:rPr>
      </w:pPr>
      <w:r>
        <w:rPr>
          <w:noProof/>
          <w:lang w:val="es-ES"/>
        </w:rPr>
        <w:t>Piloto</w:t>
      </w:r>
    </w:p>
    <w:p w:rsidR="001C3D66" w:rsidRPr="001C3D66" w:rsidRDefault="009344C6" w:rsidP="001C3D66">
      <w:pPr>
        <w:rPr>
          <w:lang w:val="es-ES"/>
        </w:rPr>
      </w:pPr>
      <w:hyperlink r:id="rId43" w:history="1">
        <w:r w:rsidR="001C3D66" w:rsidRPr="001C3D66">
          <w:rPr>
            <w:rStyle w:val="Hipervnculo"/>
            <w:lang w:val="es-ES"/>
          </w:rPr>
          <w:t>http://uned.xtentcloud.com:8088/xtent/wclient/</w:t>
        </w:r>
      </w:hyperlink>
    </w:p>
    <w:p w:rsidR="001C3D66" w:rsidRPr="00440CF2" w:rsidRDefault="001C3D66" w:rsidP="001C3D66">
      <w:r w:rsidRPr="00440CF2">
        <w:t>UNED_1</w:t>
      </w:r>
    </w:p>
    <w:p w:rsidR="001C3D66" w:rsidRPr="00440CF2" w:rsidRDefault="001C3D66" w:rsidP="001C3D66">
      <w:r w:rsidRPr="00440CF2">
        <w:t>UNED_2</w:t>
      </w:r>
    </w:p>
    <w:p w:rsidR="001C3D66" w:rsidRPr="00440CF2" w:rsidRDefault="001C3D66" w:rsidP="001C3D66">
      <w:r w:rsidRPr="00440CF2">
        <w:t>UNED_3</w:t>
      </w:r>
    </w:p>
    <w:p w:rsidR="001C3D66" w:rsidRPr="00440CF2" w:rsidRDefault="001C3D66" w:rsidP="001C3D66">
      <w:r w:rsidRPr="00440CF2">
        <w:t>UNED_4</w:t>
      </w:r>
    </w:p>
    <w:p w:rsidR="001C3D66" w:rsidRPr="00440CF2" w:rsidRDefault="001C3D66" w:rsidP="001C3D66">
      <w:proofErr w:type="spellStart"/>
      <w:r w:rsidRPr="00440CF2">
        <w:t>Contraseña</w:t>
      </w:r>
      <w:proofErr w:type="spellEnd"/>
      <w:r w:rsidRPr="00440CF2">
        <w:t>: 2n3d</w:t>
      </w:r>
    </w:p>
    <w:p w:rsidR="002D1B95" w:rsidRPr="00440CF2" w:rsidRDefault="002D1B95" w:rsidP="002D1B95"/>
    <w:p w:rsidR="00E80220" w:rsidRPr="00440CF2" w:rsidRDefault="00E80220">
      <w:pPr>
        <w:rPr>
          <w:noProof/>
        </w:rPr>
      </w:pPr>
    </w:p>
    <w:p w:rsidR="00E80220" w:rsidRPr="00D5672C" w:rsidRDefault="00794A85">
      <w:pPr>
        <w:pStyle w:val="Ttulo1"/>
        <w:rPr>
          <w:noProof/>
          <w:lang w:val="es-ES"/>
        </w:rPr>
      </w:pPr>
      <w:bookmarkStart w:id="2" w:name="_Toc525216468"/>
      <w:r w:rsidRPr="00D5672C">
        <w:rPr>
          <w:noProof/>
          <w:lang w:val="es-ES"/>
        </w:rPr>
        <w:lastRenderedPageBreak/>
        <w:t>Información de contacto</w:t>
      </w:r>
      <w:bookmarkEnd w:id="2"/>
    </w:p>
    <w:p w:rsidR="00E80220" w:rsidRPr="00D5672C" w:rsidRDefault="002959BE">
      <w:pPr>
        <w:rPr>
          <w:noProof/>
          <w:lang w:val="es-ES"/>
        </w:rPr>
      </w:pPr>
      <w:r>
        <w:rPr>
          <w:noProof/>
          <w:lang w:val="es-ES"/>
        </w:rPr>
        <w:t>Equipo de Producción de Contenidos</w:t>
      </w:r>
      <w:r w:rsidR="00B049C6">
        <w:rPr>
          <w:noProof/>
          <w:lang w:val="es-ES"/>
        </w:rPr>
        <w:t xml:space="preserve"> INTECCA</w:t>
      </w:r>
    </w:p>
    <w:tbl>
      <w:tblPr>
        <w:tblW w:w="4975" w:type="pct"/>
        <w:tblLook w:val="04A0" w:firstRow="1" w:lastRow="0" w:firstColumn="1" w:lastColumn="0" w:noHBand="0" w:noVBand="1"/>
        <w:tblDescription w:val="Contact Info Table"/>
      </w:tblPr>
      <w:tblGrid>
        <w:gridCol w:w="1356"/>
        <w:gridCol w:w="2760"/>
        <w:gridCol w:w="1506"/>
        <w:gridCol w:w="2760"/>
      </w:tblGrid>
      <w:tr w:rsidR="00B76220" w:rsidRPr="00C53259" w:rsidTr="00B76220">
        <w:tc>
          <w:tcPr>
            <w:tcW w:w="773" w:type="pct"/>
          </w:tcPr>
          <w:p w:rsidR="00E80220" w:rsidRPr="00D5672C" w:rsidRDefault="00CA3434">
            <w:pPr>
              <w:rPr>
                <w:noProof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8E7A81C" wp14:editId="01A31F82">
                  <wp:extent cx="680483" cy="930939"/>
                  <wp:effectExtent l="0" t="0" r="5715" b="254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351" cy="94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pct"/>
          </w:tcPr>
          <w:p w:rsidR="00E80220" w:rsidRPr="00D5672C" w:rsidRDefault="00B74C68">
            <w:pPr>
              <w:pStyle w:val="Textodelatabla"/>
              <w:rPr>
                <w:rStyle w:val="Textoennegrita"/>
                <w:noProof/>
                <w:lang w:val="es-ES"/>
              </w:rPr>
            </w:pPr>
            <w:r>
              <w:rPr>
                <w:rStyle w:val="Textoennegrita"/>
                <w:noProof/>
                <w:lang w:val="es-ES"/>
              </w:rPr>
              <w:t>Pedro Vidal</w:t>
            </w:r>
          </w:p>
          <w:p w:rsidR="00E80220" w:rsidRPr="00D5672C" w:rsidRDefault="004D0589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Progr</w:t>
            </w:r>
            <w:r w:rsidR="00B74C68">
              <w:rPr>
                <w:noProof/>
                <w:lang w:val="es-ES"/>
              </w:rPr>
              <w:t>amador</w:t>
            </w:r>
            <w:r w:rsidR="009A3445">
              <w:rPr>
                <w:noProof/>
                <w:lang w:val="es-ES"/>
              </w:rPr>
              <w:t xml:space="preserve"> Sénior</w:t>
            </w:r>
          </w:p>
          <w:p w:rsidR="00E80220" w:rsidRPr="00D5672C" w:rsidRDefault="00794A85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Tel.</w:t>
            </w:r>
            <w:r w:rsidRPr="00D5672C">
              <w:rPr>
                <w:noProof/>
                <w:lang w:val="es-ES"/>
              </w:rPr>
              <w:t xml:space="preserve"> </w:t>
            </w:r>
            <w:r w:rsidR="00B74C68" w:rsidRPr="00B74C68">
              <w:rPr>
                <w:noProof/>
                <w:color w:val="auto"/>
                <w:lang w:val="es-ES"/>
              </w:rPr>
              <w:t>902 11 08 06</w:t>
            </w:r>
          </w:p>
          <w:p w:rsidR="00E80220" w:rsidRPr="00D5672C" w:rsidRDefault="00794A85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Fax</w:t>
            </w:r>
            <w:r w:rsidRPr="00D5672C">
              <w:rPr>
                <w:noProof/>
                <w:lang w:val="es-ES"/>
              </w:rPr>
              <w:t xml:space="preserve"> </w:t>
            </w:r>
          </w:p>
          <w:p w:rsidR="00E80220" w:rsidRPr="00D5672C" w:rsidRDefault="00B74C68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pvidal@intecca.uned.es</w:t>
            </w:r>
          </w:p>
        </w:tc>
        <w:tc>
          <w:tcPr>
            <w:tcW w:w="898" w:type="pct"/>
          </w:tcPr>
          <w:p w:rsidR="00E80220" w:rsidRPr="00D5672C" w:rsidRDefault="00CA3434">
            <w:pPr>
              <w:rPr>
                <w:noProof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F6C4724" wp14:editId="0F038453">
                  <wp:extent cx="818707" cy="929029"/>
                  <wp:effectExtent l="0" t="0" r="635" b="444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56" cy="960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pct"/>
          </w:tcPr>
          <w:p w:rsidR="00E80220" w:rsidRPr="00D5672C" w:rsidRDefault="00B74C68">
            <w:pPr>
              <w:pStyle w:val="Textodelatabla"/>
              <w:rPr>
                <w:rStyle w:val="Textoennegrita"/>
                <w:noProof/>
                <w:lang w:val="es-ES"/>
              </w:rPr>
            </w:pPr>
            <w:r>
              <w:rPr>
                <w:rStyle w:val="Textoennegrita"/>
                <w:noProof/>
                <w:lang w:val="es-ES"/>
              </w:rPr>
              <w:t>Vanesa Alonso</w:t>
            </w:r>
          </w:p>
          <w:p w:rsidR="00E80220" w:rsidRPr="00D5672C" w:rsidRDefault="00B74C68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Coordinadora</w:t>
            </w:r>
          </w:p>
          <w:p w:rsidR="00E80220" w:rsidRPr="00D5672C" w:rsidRDefault="00794A85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Tel.</w:t>
            </w:r>
            <w:r w:rsidRPr="00D5672C">
              <w:rPr>
                <w:noProof/>
                <w:lang w:val="es-ES"/>
              </w:rPr>
              <w:t xml:space="preserve"> </w:t>
            </w:r>
            <w:r w:rsidR="00B74C68" w:rsidRPr="00B74C68">
              <w:rPr>
                <w:noProof/>
                <w:color w:val="auto"/>
                <w:lang w:val="es-ES"/>
              </w:rPr>
              <w:t>902 11 08 06</w:t>
            </w:r>
          </w:p>
          <w:p w:rsidR="00E80220" w:rsidRPr="00D5672C" w:rsidRDefault="00794A85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Fax</w:t>
            </w:r>
            <w:r w:rsidRPr="00D5672C">
              <w:rPr>
                <w:noProof/>
                <w:lang w:val="es-ES"/>
              </w:rPr>
              <w:t xml:space="preserve"> </w:t>
            </w:r>
          </w:p>
          <w:p w:rsidR="00E80220" w:rsidRPr="00D5672C" w:rsidRDefault="00B74C68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valonso@intecca.uned.es</w:t>
            </w:r>
          </w:p>
        </w:tc>
      </w:tr>
      <w:tr w:rsidR="00B76220" w:rsidRPr="00C53259" w:rsidTr="00B76220">
        <w:tc>
          <w:tcPr>
            <w:tcW w:w="773" w:type="pct"/>
          </w:tcPr>
          <w:p w:rsidR="00E80220" w:rsidRPr="00D5672C" w:rsidRDefault="00E80220">
            <w:pPr>
              <w:pStyle w:val="Sinespaciado"/>
              <w:rPr>
                <w:noProof/>
                <w:lang w:val="es-ES"/>
              </w:rPr>
            </w:pPr>
          </w:p>
        </w:tc>
        <w:tc>
          <w:tcPr>
            <w:tcW w:w="1664" w:type="pct"/>
          </w:tcPr>
          <w:p w:rsidR="00E80220" w:rsidRPr="00D5672C" w:rsidRDefault="00E80220">
            <w:pPr>
              <w:pStyle w:val="Textodelatabla"/>
              <w:rPr>
                <w:noProof/>
                <w:lang w:val="es-ES"/>
              </w:rPr>
            </w:pPr>
          </w:p>
        </w:tc>
        <w:tc>
          <w:tcPr>
            <w:tcW w:w="898" w:type="pct"/>
          </w:tcPr>
          <w:p w:rsidR="00E80220" w:rsidRPr="00D5672C" w:rsidRDefault="00E80220">
            <w:pPr>
              <w:pStyle w:val="Sinespaciado"/>
              <w:rPr>
                <w:noProof/>
                <w:lang w:val="es-ES"/>
              </w:rPr>
            </w:pPr>
          </w:p>
        </w:tc>
        <w:tc>
          <w:tcPr>
            <w:tcW w:w="1664" w:type="pct"/>
          </w:tcPr>
          <w:p w:rsidR="00E80220" w:rsidRPr="00D5672C" w:rsidRDefault="00E80220">
            <w:pPr>
              <w:pStyle w:val="Textodelatabla"/>
              <w:rPr>
                <w:noProof/>
                <w:lang w:val="es-ES"/>
              </w:rPr>
            </w:pPr>
          </w:p>
        </w:tc>
      </w:tr>
      <w:tr w:rsidR="00B76220" w:rsidRPr="00C53259" w:rsidTr="00B76220">
        <w:tc>
          <w:tcPr>
            <w:tcW w:w="773" w:type="pct"/>
          </w:tcPr>
          <w:p w:rsidR="00B76220" w:rsidRPr="00D5672C" w:rsidRDefault="00B76220" w:rsidP="00B76220">
            <w:pPr>
              <w:rPr>
                <w:noProof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E02B1BA" wp14:editId="08691313">
                  <wp:extent cx="680085" cy="945598"/>
                  <wp:effectExtent l="0" t="0" r="5715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560" cy="95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pct"/>
          </w:tcPr>
          <w:p w:rsidR="00B76220" w:rsidRPr="00D5672C" w:rsidRDefault="00B76220" w:rsidP="00B76220">
            <w:pPr>
              <w:pStyle w:val="Textodelatabla"/>
              <w:rPr>
                <w:rStyle w:val="Textoennegrita"/>
                <w:noProof/>
                <w:lang w:val="es-ES"/>
              </w:rPr>
            </w:pPr>
            <w:r>
              <w:rPr>
                <w:rStyle w:val="Textoennegrita"/>
                <w:noProof/>
                <w:lang w:val="es-ES"/>
              </w:rPr>
              <w:t>Franciso Sánchez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Programador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Tel.</w:t>
            </w:r>
            <w:r w:rsidRPr="00D5672C">
              <w:rPr>
                <w:noProof/>
                <w:lang w:val="es-ES"/>
              </w:rPr>
              <w:t xml:space="preserve"> </w:t>
            </w:r>
            <w:r w:rsidRPr="00B74C68">
              <w:rPr>
                <w:noProof/>
                <w:color w:val="auto"/>
                <w:lang w:val="es-ES"/>
              </w:rPr>
              <w:t>902 11 08 06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Fax</w:t>
            </w:r>
            <w:r w:rsidRPr="00D5672C">
              <w:rPr>
                <w:noProof/>
                <w:lang w:val="es-ES"/>
              </w:rPr>
              <w:t xml:space="preserve"> 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fjsanchez@intecca.uned.es</w:t>
            </w:r>
          </w:p>
        </w:tc>
        <w:tc>
          <w:tcPr>
            <w:tcW w:w="898" w:type="pct"/>
          </w:tcPr>
          <w:p w:rsidR="00B76220" w:rsidRPr="00D5672C" w:rsidRDefault="00B76220" w:rsidP="00B76220">
            <w:pPr>
              <w:rPr>
                <w:noProof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23F2728" wp14:editId="0A9A9738">
                  <wp:extent cx="701749" cy="962399"/>
                  <wp:effectExtent l="0" t="0" r="3175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310" cy="991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pct"/>
          </w:tcPr>
          <w:p w:rsidR="00B76220" w:rsidRPr="00D5672C" w:rsidRDefault="00B76220" w:rsidP="00B76220">
            <w:pPr>
              <w:pStyle w:val="Textodelatabla"/>
              <w:rPr>
                <w:rStyle w:val="Textoennegrita"/>
                <w:noProof/>
                <w:lang w:val="es-ES"/>
              </w:rPr>
            </w:pPr>
            <w:r>
              <w:rPr>
                <w:rStyle w:val="Textoennegrita"/>
                <w:noProof/>
                <w:lang w:val="es-ES"/>
              </w:rPr>
              <w:t>José García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Coordinador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Tel.</w:t>
            </w:r>
            <w:r w:rsidRPr="00D5672C">
              <w:rPr>
                <w:noProof/>
                <w:lang w:val="es-ES"/>
              </w:rPr>
              <w:t xml:space="preserve"> </w:t>
            </w:r>
            <w:r w:rsidRPr="00B74C68">
              <w:rPr>
                <w:noProof/>
                <w:color w:val="auto"/>
                <w:lang w:val="es-ES"/>
              </w:rPr>
              <w:t>902 11 08 06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Fax</w:t>
            </w:r>
            <w:r w:rsidRPr="00D5672C">
              <w:rPr>
                <w:noProof/>
                <w:lang w:val="es-ES"/>
              </w:rPr>
              <w:t xml:space="preserve"> 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jgarcia@intecca.uned.es</w:t>
            </w:r>
          </w:p>
        </w:tc>
      </w:tr>
      <w:tr w:rsidR="00B76220" w:rsidRPr="00C53259" w:rsidTr="00B76220">
        <w:tc>
          <w:tcPr>
            <w:tcW w:w="773" w:type="pct"/>
          </w:tcPr>
          <w:p w:rsidR="00B76220" w:rsidRPr="00D5672C" w:rsidRDefault="00B76220" w:rsidP="00B76220">
            <w:pPr>
              <w:rPr>
                <w:noProof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334A98C" wp14:editId="6ADB291D">
                  <wp:extent cx="723014" cy="979009"/>
                  <wp:effectExtent l="0" t="0" r="127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23" cy="99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pct"/>
          </w:tcPr>
          <w:p w:rsidR="00B76220" w:rsidRPr="00D5672C" w:rsidRDefault="00B76220" w:rsidP="00B76220">
            <w:pPr>
              <w:pStyle w:val="Textodelatabla"/>
              <w:rPr>
                <w:rStyle w:val="Textoennegrita"/>
                <w:noProof/>
                <w:lang w:val="es-ES"/>
              </w:rPr>
            </w:pPr>
            <w:r>
              <w:rPr>
                <w:rStyle w:val="Textoennegrita"/>
                <w:noProof/>
                <w:lang w:val="es-ES"/>
              </w:rPr>
              <w:t>Alvaro PRieto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Comunicación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Tel.</w:t>
            </w:r>
            <w:r w:rsidRPr="00D5672C">
              <w:rPr>
                <w:noProof/>
                <w:lang w:val="es-ES"/>
              </w:rPr>
              <w:t xml:space="preserve"> </w:t>
            </w:r>
            <w:r w:rsidRPr="00B74C68">
              <w:rPr>
                <w:noProof/>
                <w:color w:val="auto"/>
                <w:lang w:val="es-ES"/>
              </w:rPr>
              <w:t>902 11 08 06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 w:rsidRPr="00D5672C">
              <w:rPr>
                <w:rStyle w:val="Textoennegrita"/>
                <w:noProof/>
                <w:lang w:val="es-ES"/>
              </w:rPr>
              <w:t>Fax</w:t>
            </w:r>
            <w:r w:rsidRPr="00D5672C">
              <w:rPr>
                <w:noProof/>
                <w:lang w:val="es-ES"/>
              </w:rPr>
              <w:t xml:space="preserve"> </w:t>
            </w:r>
          </w:p>
          <w:p w:rsidR="00B76220" w:rsidRPr="00D5672C" w:rsidRDefault="00B76220" w:rsidP="00B76220">
            <w:pPr>
              <w:pStyle w:val="Textodelatabla"/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aprieto@intecca.uned.es</w:t>
            </w:r>
          </w:p>
        </w:tc>
        <w:tc>
          <w:tcPr>
            <w:tcW w:w="898" w:type="pct"/>
          </w:tcPr>
          <w:p w:rsidR="00B76220" w:rsidRPr="00B76220" w:rsidRDefault="00B76220" w:rsidP="00B76220">
            <w:pPr>
              <w:rPr>
                <w:noProof/>
                <w:lang w:val="es-ES"/>
              </w:rPr>
            </w:pPr>
          </w:p>
        </w:tc>
        <w:tc>
          <w:tcPr>
            <w:tcW w:w="1664" w:type="pct"/>
          </w:tcPr>
          <w:p w:rsidR="00B76220" w:rsidRDefault="00B76220" w:rsidP="00B76220">
            <w:pPr>
              <w:pStyle w:val="Textodelatabla"/>
              <w:rPr>
                <w:rStyle w:val="Textoennegrita"/>
                <w:noProof/>
                <w:lang w:val="es-ES"/>
              </w:rPr>
            </w:pPr>
          </w:p>
        </w:tc>
      </w:tr>
    </w:tbl>
    <w:p w:rsidR="00E80220" w:rsidRPr="00D5672C" w:rsidRDefault="00794A85">
      <w:pPr>
        <w:pStyle w:val="Ttulo1"/>
        <w:pageBreakBefore w:val="0"/>
        <w:rPr>
          <w:noProof/>
          <w:lang w:val="es-ES"/>
        </w:rPr>
      </w:pPr>
      <w:bookmarkStart w:id="3" w:name="_Toc525216469"/>
      <w:r w:rsidRPr="00D5672C">
        <w:rPr>
          <w:noProof/>
          <w:lang w:val="es-ES"/>
        </w:rPr>
        <w:t>Información de la compañía</w:t>
      </w:r>
      <w:bookmarkEnd w:id="3"/>
    </w:p>
    <w:p w:rsidR="00E80220" w:rsidRPr="00D5672C" w:rsidRDefault="0005408E">
      <w:pPr>
        <w:pStyle w:val="Textodelatabla"/>
        <w:rPr>
          <w:rStyle w:val="Textoennegrita"/>
          <w:noProof/>
          <w:lang w:val="es-ES"/>
        </w:rPr>
      </w:pPr>
      <w:sdt>
        <w:sdtPr>
          <w:rPr>
            <w:rStyle w:val="Textoennegrita"/>
            <w:noProof/>
            <w:lang w:val="es-ES"/>
          </w:rPr>
          <w:alias w:val="Compañía"/>
          <w:tag w:val=""/>
          <w:id w:val="1877888041"/>
          <w:placeholder>
            <w:docPart w:val="846AC3A509DD4F6BB325910912E85605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>
          <w:rPr>
            <w:rStyle w:val="Textoennegrita"/>
          </w:rPr>
        </w:sdtEndPr>
        <w:sdtContent>
          <w:r w:rsidR="00AD7B1E">
            <w:rPr>
              <w:rStyle w:val="Textoennegrita"/>
              <w:noProof/>
              <w:lang w:val="es-ES"/>
            </w:rPr>
            <w:t>INTECCA</w:t>
          </w:r>
        </w:sdtContent>
      </w:sdt>
    </w:p>
    <w:p w:rsidR="00E80220" w:rsidRPr="00D5672C" w:rsidRDefault="0005408E">
      <w:pPr>
        <w:pStyle w:val="Textodelatabla"/>
        <w:rPr>
          <w:noProof/>
          <w:lang w:val="es-ES"/>
        </w:rPr>
      </w:pPr>
      <w:sdt>
        <w:sdtPr>
          <w:rPr>
            <w:noProof/>
            <w:lang w:val="es-ES"/>
          </w:rPr>
          <w:alias w:val="Dirección"/>
          <w:tag w:val="Dirección"/>
          <w:id w:val="84583310"/>
          <w:placeholder>
            <w:docPart w:val="BBBA82906EFF4EC7B8E21BE345FE5681"/>
          </w:placeholder>
          <w:dataBinding w:prefixMappings="xmlns:ns0='http://schemas.microsoft.com/office/2006/coverPageProps' " w:xpath="/ns0:CoverPageProperties[1]/ns0:CompanyAddress[1]" w:storeItemID="{55AF091B-3C7A-41E3-B477-F2FDAA23CFDA}"/>
          <w:text w:multiLine="1"/>
        </w:sdtPr>
        <w:sdtEndPr/>
        <w:sdtContent>
          <w:r w:rsidR="001C3D66">
            <w:rPr>
              <w:noProof/>
              <w:lang w:val="es-ES"/>
            </w:rPr>
            <w:t>Avda.Astorga, 15</w:t>
          </w:r>
          <w:r w:rsidR="001C3D66">
            <w:rPr>
              <w:noProof/>
              <w:lang w:val="es-ES"/>
            </w:rPr>
            <w:br/>
            <w:t>24400 Ponferrada</w:t>
          </w:r>
        </w:sdtContent>
      </w:sdt>
    </w:p>
    <w:p w:rsidR="00E80220" w:rsidRPr="00D5672C" w:rsidRDefault="00794A85">
      <w:pPr>
        <w:pStyle w:val="Textodelatabla"/>
        <w:rPr>
          <w:rStyle w:val="Textoennegrita"/>
          <w:noProof/>
          <w:lang w:val="es-ES"/>
        </w:rPr>
      </w:pPr>
      <w:r w:rsidRPr="00D5672C">
        <w:rPr>
          <w:rStyle w:val="Textoennegrita"/>
          <w:noProof/>
          <w:lang w:val="es-ES"/>
        </w:rPr>
        <w:t>Tel.</w:t>
      </w:r>
      <w:r w:rsidRPr="00D5672C">
        <w:rPr>
          <w:noProof/>
          <w:lang w:val="es-ES"/>
        </w:rPr>
        <w:t xml:space="preserve"> </w:t>
      </w:r>
      <w:sdt>
        <w:sdtPr>
          <w:rPr>
            <w:noProof/>
            <w:lang w:val="es-ES"/>
          </w:rPr>
          <w:alias w:val="Teléfono"/>
          <w:tag w:val="Teléfono"/>
          <w:id w:val="-635560798"/>
          <w:placeholder>
            <w:docPart w:val="4ED68BC059CE48A4B31EA2C2D6478BF4"/>
          </w:placeholder>
          <w:dataBinding w:prefixMappings="xmlns:ns0='http://schemas.microsoft.com/office/2006/coverPageProps' " w:xpath="/ns0:CoverPageProperties[1]/ns0:CompanyPhone[1]" w:storeItemID="{55AF091B-3C7A-41E3-B477-F2FDAA23CFDA}"/>
          <w:text/>
        </w:sdtPr>
        <w:sdtEndPr/>
        <w:sdtContent>
          <w:r w:rsidR="001C3D66">
            <w:rPr>
              <w:noProof/>
              <w:lang w:val="es-ES"/>
            </w:rPr>
            <w:t>902 11 08 06</w:t>
          </w:r>
        </w:sdtContent>
      </w:sdt>
    </w:p>
    <w:p w:rsidR="00E80220" w:rsidRPr="00D5672C" w:rsidRDefault="00794A85">
      <w:pPr>
        <w:pStyle w:val="Textodelatabla"/>
        <w:rPr>
          <w:rStyle w:val="Textoennegrita"/>
          <w:noProof/>
          <w:lang w:val="es-ES"/>
        </w:rPr>
      </w:pPr>
      <w:r w:rsidRPr="00D5672C">
        <w:rPr>
          <w:rStyle w:val="Textoennegrita"/>
          <w:noProof/>
          <w:lang w:val="es-ES"/>
        </w:rPr>
        <w:t>Fax</w:t>
      </w:r>
      <w:r w:rsidRPr="00D5672C">
        <w:rPr>
          <w:noProof/>
          <w:lang w:val="es-ES"/>
        </w:rPr>
        <w:t xml:space="preserve"> </w:t>
      </w:r>
      <w:sdt>
        <w:sdtPr>
          <w:rPr>
            <w:noProof/>
            <w:lang w:val="es-ES"/>
          </w:rPr>
          <w:alias w:val="Fax"/>
          <w:tag w:val="Fax"/>
          <w:id w:val="118892319"/>
          <w:placeholder>
            <w:docPart w:val="1D7AF71C64DA4AE49285E5396E5B7CA8"/>
          </w:placeholder>
          <w:dataBinding w:prefixMappings="xmlns:ns0='http://schemas.microsoft.com/office/2006/coverPageProps' " w:xpath="/ns0:CoverPageProperties[1]/ns0:CompanyFax[1]" w:storeItemID="{55AF091B-3C7A-41E3-B477-F2FDAA23CFDA}"/>
          <w:text/>
        </w:sdtPr>
        <w:sdtEndPr/>
        <w:sdtContent>
          <w:r w:rsidR="00B74C68">
            <w:rPr>
              <w:noProof/>
              <w:lang w:val="es-ES"/>
            </w:rPr>
            <w:t xml:space="preserve"> </w:t>
          </w:r>
        </w:sdtContent>
      </w:sdt>
    </w:p>
    <w:sdt>
      <w:sdtPr>
        <w:rPr>
          <w:noProof/>
          <w:lang w:val="es-ES"/>
        </w:rPr>
        <w:alias w:val="Sitio web"/>
        <w:tag w:val=""/>
        <w:id w:val="-692000117"/>
        <w:placeholder>
          <w:docPart w:val="DF1FF739322B483197C9EA62D62F1E3D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p w:rsidR="00E80220" w:rsidRPr="00D5672C" w:rsidRDefault="00AD7B1E">
          <w:pPr>
            <w:pStyle w:val="Textodelatabla"/>
            <w:rPr>
              <w:noProof/>
              <w:lang w:val="es-ES"/>
            </w:rPr>
          </w:pPr>
          <w:r>
            <w:rPr>
              <w:noProof/>
              <w:lang w:val="es-ES"/>
            </w:rPr>
            <w:t>www.intecca.uned.es</w:t>
          </w:r>
        </w:p>
      </w:sdtContent>
    </w:sdt>
    <w:p w:rsidR="00E80220" w:rsidRPr="00D5672C" w:rsidRDefault="002959BE">
      <w:pPr>
        <w:spacing w:before="720"/>
        <w:rPr>
          <w:noProof/>
          <w:lang w:val="es-ES"/>
        </w:rPr>
      </w:pPr>
      <w:r w:rsidRPr="002959BE">
        <w:rPr>
          <w:noProof/>
        </w:rPr>
        <w:drawing>
          <wp:inline distT="0" distB="0" distL="0" distR="0" wp14:anchorId="4FFBFB10" wp14:editId="4BE2EEBE">
            <wp:extent cx="1095154" cy="52170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8192" cy="5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220" w:rsidRPr="00D5672C" w:rsidSect="00C53259">
      <w:headerReference w:type="default" r:id="rId50"/>
      <w:type w:val="continuous"/>
      <w:pgSz w:w="12240" w:h="15840" w:code="1"/>
      <w:pgMar w:top="1080" w:right="720" w:bottom="720" w:left="3096" w:header="108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08E" w:rsidRDefault="0005408E">
      <w:pPr>
        <w:spacing w:after="0" w:line="240" w:lineRule="auto"/>
      </w:pPr>
      <w:r>
        <w:separator/>
      </w:r>
    </w:p>
    <w:p w:rsidR="0005408E" w:rsidRDefault="0005408E"/>
    <w:p w:rsidR="0005408E" w:rsidRDefault="0005408E"/>
  </w:endnote>
  <w:endnote w:type="continuationSeparator" w:id="0">
    <w:p w:rsidR="0005408E" w:rsidRDefault="0005408E">
      <w:pPr>
        <w:spacing w:after="0" w:line="240" w:lineRule="auto"/>
      </w:pPr>
      <w:r>
        <w:continuationSeparator/>
      </w:r>
    </w:p>
    <w:p w:rsidR="0005408E" w:rsidRDefault="0005408E"/>
    <w:p w:rsidR="0005408E" w:rsidRDefault="000540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08E" w:rsidRDefault="0005408E">
      <w:pPr>
        <w:spacing w:after="0" w:line="240" w:lineRule="auto"/>
      </w:pPr>
      <w:r>
        <w:separator/>
      </w:r>
    </w:p>
    <w:p w:rsidR="0005408E" w:rsidRDefault="0005408E"/>
    <w:p w:rsidR="0005408E" w:rsidRDefault="0005408E"/>
  </w:footnote>
  <w:footnote w:type="continuationSeparator" w:id="0">
    <w:p w:rsidR="0005408E" w:rsidRDefault="0005408E">
      <w:pPr>
        <w:spacing w:after="0" w:line="240" w:lineRule="auto"/>
      </w:pPr>
      <w:r>
        <w:continuationSeparator/>
      </w:r>
    </w:p>
    <w:p w:rsidR="0005408E" w:rsidRDefault="0005408E"/>
    <w:p w:rsidR="0005408E" w:rsidRDefault="000540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6410" w:type="pct"/>
      <w:jc w:val="righ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Table of Contents Header"/>
    </w:tblPr>
    <w:tblGrid>
      <w:gridCol w:w="2088"/>
      <w:gridCol w:w="288"/>
      <w:gridCol w:w="8424"/>
    </w:tblGrid>
    <w:tr w:rsidR="00C35BF8" w:rsidRPr="00D5672C">
      <w:trPr>
        <w:trHeight w:hRule="exact" w:val="720"/>
        <w:jc w:val="right"/>
      </w:trPr>
      <w:tc>
        <w:tcPr>
          <w:tcW w:w="2088" w:type="dxa"/>
          <w:vAlign w:val="bottom"/>
        </w:tcPr>
        <w:p w:rsidR="00C35BF8" w:rsidRPr="00D5672C" w:rsidRDefault="00C35BF8">
          <w:pPr>
            <w:pStyle w:val="Pgina"/>
            <w:rPr>
              <w:noProof w:val="0"/>
              <w:lang w:val="es-ES"/>
            </w:rPr>
          </w:pPr>
        </w:p>
      </w:tc>
      <w:tc>
        <w:tcPr>
          <w:tcW w:w="288" w:type="dxa"/>
          <w:shd w:val="clear" w:color="auto" w:fill="auto"/>
          <w:vAlign w:val="bottom"/>
        </w:tcPr>
        <w:p w:rsidR="00C35BF8" w:rsidRPr="00D5672C" w:rsidRDefault="00C35BF8">
          <w:pPr>
            <w:rPr>
              <w:lang w:val="es-ES"/>
            </w:rPr>
          </w:pPr>
        </w:p>
      </w:tc>
      <w:tc>
        <w:tcPr>
          <w:tcW w:w="8424" w:type="dxa"/>
          <w:vAlign w:val="bottom"/>
        </w:tcPr>
        <w:p w:rsidR="00C35BF8" w:rsidRPr="00D5672C" w:rsidRDefault="00C35BF8">
          <w:pPr>
            <w:pStyle w:val="Encabezadodeinformacin"/>
            <w:rPr>
              <w:lang w:val="es-ES"/>
            </w:rPr>
          </w:pPr>
          <w:r w:rsidRPr="00BC2D07">
            <w:rPr>
              <w:color w:val="00533F"/>
              <w:lang w:val="es-ES"/>
            </w:rPr>
            <w:t>Tabla de contenido</w:t>
          </w:r>
        </w:p>
      </w:tc>
    </w:tr>
    <w:tr w:rsidR="00C35BF8" w:rsidRPr="00D5672C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:rsidR="00C35BF8" w:rsidRPr="00D5672C" w:rsidRDefault="00C35BF8">
          <w:pPr>
            <w:pStyle w:val="Encabezado"/>
            <w:rPr>
              <w:lang w:val="es-ES"/>
            </w:rPr>
          </w:pPr>
        </w:p>
      </w:tc>
      <w:tc>
        <w:tcPr>
          <w:tcW w:w="288" w:type="dxa"/>
          <w:shd w:val="clear" w:color="auto" w:fill="auto"/>
        </w:tcPr>
        <w:p w:rsidR="00C35BF8" w:rsidRPr="00D5672C" w:rsidRDefault="00C35BF8">
          <w:pPr>
            <w:pStyle w:val="Encabezado"/>
            <w:rPr>
              <w:lang w:val="es-ES"/>
            </w:rPr>
          </w:pPr>
        </w:p>
      </w:tc>
      <w:tc>
        <w:tcPr>
          <w:tcW w:w="8424" w:type="dxa"/>
          <w:shd w:val="clear" w:color="auto" w:fill="000000" w:themeFill="text1"/>
        </w:tcPr>
        <w:p w:rsidR="00C35BF8" w:rsidRPr="00D5672C" w:rsidRDefault="00C35BF8">
          <w:pPr>
            <w:pStyle w:val="Encabezado"/>
            <w:rPr>
              <w:lang w:val="es-ES"/>
            </w:rPr>
          </w:pPr>
        </w:p>
      </w:tc>
    </w:tr>
  </w:tbl>
  <w:p w:rsidR="00C35BF8" w:rsidRPr="00D5672C" w:rsidRDefault="00C35BF8">
    <w:pPr>
      <w:pStyle w:val="Encabezado"/>
      <w:rPr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88"/>
      <w:gridCol w:w="288"/>
      <w:gridCol w:w="8424"/>
    </w:tblGrid>
    <w:tr w:rsidR="00C35BF8" w:rsidRPr="0092476A">
      <w:trPr>
        <w:trHeight w:hRule="exact" w:val="720"/>
        <w:jc w:val="right"/>
      </w:trPr>
      <w:tc>
        <w:tcPr>
          <w:tcW w:w="2088" w:type="dxa"/>
          <w:vAlign w:val="bottom"/>
        </w:tcPr>
        <w:p w:rsidR="00C35BF8" w:rsidRDefault="00C35BF8">
          <w:pPr>
            <w:pStyle w:val="Pgina"/>
          </w:pPr>
          <w:r>
            <w:rPr>
              <w:lang w:val="es-ES"/>
            </w:rPr>
            <w:t xml:space="preserve">Pág. </w:t>
          </w:r>
          <w:r>
            <w:fldChar w:fldCharType="begin"/>
          </w:r>
          <w:r>
            <w:instrText>Page \# 0#</w:instrText>
          </w:r>
          <w:r>
            <w:fldChar w:fldCharType="separate"/>
          </w:r>
          <w:r>
            <w:t>01</w:t>
          </w:r>
          <w:r>
            <w:fldChar w:fldCharType="end"/>
          </w:r>
        </w:p>
      </w:tc>
      <w:tc>
        <w:tcPr>
          <w:tcW w:w="288" w:type="dxa"/>
          <w:vAlign w:val="bottom"/>
        </w:tcPr>
        <w:p w:rsidR="00C35BF8" w:rsidRDefault="00C35BF8"/>
      </w:tc>
      <w:tc>
        <w:tcPr>
          <w:tcW w:w="8424" w:type="dxa"/>
          <w:vAlign w:val="bottom"/>
        </w:tcPr>
        <w:p w:rsidR="00C35BF8" w:rsidRPr="000E530B" w:rsidRDefault="00C35BF8">
          <w:pPr>
            <w:pStyle w:val="Encabezadodeinformacin"/>
            <w:rPr>
              <w:lang w:val="nb-NO"/>
            </w:rPr>
          </w:pPr>
          <w:proofErr w:type="spellStart"/>
          <w:r w:rsidRPr="00BC2D07">
            <w:rPr>
              <w:color w:val="00533F"/>
            </w:rPr>
            <w:t>xTent</w:t>
          </w:r>
          <w:proofErr w:type="spellEnd"/>
          <w:r w:rsidRPr="00BC2D07">
            <w:rPr>
              <w:color w:val="00533F"/>
            </w:rPr>
            <w:t xml:space="preserve"> UNED</w:t>
          </w:r>
        </w:p>
      </w:tc>
    </w:tr>
    <w:tr w:rsidR="00C35BF8" w:rsidRPr="0092476A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:rsidR="00C35BF8" w:rsidRPr="000E530B" w:rsidRDefault="00C35BF8">
          <w:pPr>
            <w:rPr>
              <w:sz w:val="10"/>
              <w:lang w:val="nb-NO"/>
            </w:rPr>
          </w:pPr>
        </w:p>
      </w:tc>
      <w:tc>
        <w:tcPr>
          <w:tcW w:w="288" w:type="dxa"/>
        </w:tcPr>
        <w:p w:rsidR="00C35BF8" w:rsidRPr="000E530B" w:rsidRDefault="00C35BF8">
          <w:pPr>
            <w:rPr>
              <w:sz w:val="10"/>
              <w:lang w:val="nb-NO"/>
            </w:rPr>
          </w:pPr>
        </w:p>
      </w:tc>
      <w:tc>
        <w:tcPr>
          <w:tcW w:w="8424" w:type="dxa"/>
          <w:shd w:val="clear" w:color="auto" w:fill="000000" w:themeFill="text1"/>
        </w:tcPr>
        <w:p w:rsidR="00C35BF8" w:rsidRPr="000E530B" w:rsidRDefault="00C35BF8">
          <w:pPr>
            <w:rPr>
              <w:sz w:val="10"/>
              <w:lang w:val="nb-NO"/>
            </w:rPr>
          </w:pPr>
        </w:p>
      </w:tc>
    </w:tr>
  </w:tbl>
  <w:p w:rsidR="00C35BF8" w:rsidRPr="000E530B" w:rsidRDefault="00C35BF8">
    <w:pPr>
      <w:rPr>
        <w:lang w:val="nb-N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04C2604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00533F"/>
      </w:rPr>
    </w:lvl>
  </w:abstractNum>
  <w:abstractNum w:abstractNumId="1" w15:restartNumberingAfterBreak="0">
    <w:nsid w:val="087E729E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6F37C4"/>
    <w:multiLevelType w:val="hybridMultilevel"/>
    <w:tmpl w:val="47FCF5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16B98"/>
    <w:multiLevelType w:val="hybridMultilevel"/>
    <w:tmpl w:val="0DD27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990D05"/>
    <w:multiLevelType w:val="hybridMultilevel"/>
    <w:tmpl w:val="6B7A9792"/>
    <w:lvl w:ilvl="0" w:tplc="0C0A000F">
      <w:start w:val="1"/>
      <w:numFmt w:val="decimal"/>
      <w:lvlText w:val="%1."/>
      <w:lvlJc w:val="left"/>
      <w:pPr>
        <w:ind w:left="1490" w:hanging="360"/>
      </w:pPr>
    </w:lvl>
    <w:lvl w:ilvl="1" w:tplc="0C0A0019" w:tentative="1">
      <w:start w:val="1"/>
      <w:numFmt w:val="lowerLetter"/>
      <w:lvlText w:val="%2."/>
      <w:lvlJc w:val="left"/>
      <w:pPr>
        <w:ind w:left="2210" w:hanging="360"/>
      </w:pPr>
    </w:lvl>
    <w:lvl w:ilvl="2" w:tplc="0C0A001B" w:tentative="1">
      <w:start w:val="1"/>
      <w:numFmt w:val="lowerRoman"/>
      <w:lvlText w:val="%3."/>
      <w:lvlJc w:val="right"/>
      <w:pPr>
        <w:ind w:left="2930" w:hanging="180"/>
      </w:pPr>
    </w:lvl>
    <w:lvl w:ilvl="3" w:tplc="0C0A000F" w:tentative="1">
      <w:start w:val="1"/>
      <w:numFmt w:val="decimal"/>
      <w:lvlText w:val="%4."/>
      <w:lvlJc w:val="left"/>
      <w:pPr>
        <w:ind w:left="3650" w:hanging="360"/>
      </w:pPr>
    </w:lvl>
    <w:lvl w:ilvl="4" w:tplc="0C0A0019" w:tentative="1">
      <w:start w:val="1"/>
      <w:numFmt w:val="lowerLetter"/>
      <w:lvlText w:val="%5."/>
      <w:lvlJc w:val="left"/>
      <w:pPr>
        <w:ind w:left="4370" w:hanging="360"/>
      </w:pPr>
    </w:lvl>
    <w:lvl w:ilvl="5" w:tplc="0C0A001B" w:tentative="1">
      <w:start w:val="1"/>
      <w:numFmt w:val="lowerRoman"/>
      <w:lvlText w:val="%6."/>
      <w:lvlJc w:val="right"/>
      <w:pPr>
        <w:ind w:left="5090" w:hanging="180"/>
      </w:pPr>
    </w:lvl>
    <w:lvl w:ilvl="6" w:tplc="0C0A000F" w:tentative="1">
      <w:start w:val="1"/>
      <w:numFmt w:val="decimal"/>
      <w:lvlText w:val="%7."/>
      <w:lvlJc w:val="left"/>
      <w:pPr>
        <w:ind w:left="5810" w:hanging="360"/>
      </w:pPr>
    </w:lvl>
    <w:lvl w:ilvl="7" w:tplc="0C0A0019" w:tentative="1">
      <w:start w:val="1"/>
      <w:numFmt w:val="lowerLetter"/>
      <w:lvlText w:val="%8."/>
      <w:lvlJc w:val="left"/>
      <w:pPr>
        <w:ind w:left="6530" w:hanging="360"/>
      </w:pPr>
    </w:lvl>
    <w:lvl w:ilvl="8" w:tplc="0C0A001B" w:tentative="1">
      <w:start w:val="1"/>
      <w:numFmt w:val="lowerRoman"/>
      <w:lvlText w:val="%9."/>
      <w:lvlJc w:val="right"/>
      <w:pPr>
        <w:ind w:left="7250" w:hanging="180"/>
      </w:pPr>
    </w:lvl>
  </w:abstractNum>
  <w:abstractNum w:abstractNumId="5" w15:restartNumberingAfterBreak="0">
    <w:nsid w:val="1B39144B"/>
    <w:multiLevelType w:val="hybridMultilevel"/>
    <w:tmpl w:val="6B7A9792"/>
    <w:lvl w:ilvl="0" w:tplc="0C0A000F">
      <w:start w:val="1"/>
      <w:numFmt w:val="decimal"/>
      <w:lvlText w:val="%1."/>
      <w:lvlJc w:val="left"/>
      <w:pPr>
        <w:ind w:left="1490" w:hanging="360"/>
      </w:pPr>
    </w:lvl>
    <w:lvl w:ilvl="1" w:tplc="0C0A0019" w:tentative="1">
      <w:start w:val="1"/>
      <w:numFmt w:val="lowerLetter"/>
      <w:lvlText w:val="%2."/>
      <w:lvlJc w:val="left"/>
      <w:pPr>
        <w:ind w:left="2210" w:hanging="360"/>
      </w:pPr>
    </w:lvl>
    <w:lvl w:ilvl="2" w:tplc="0C0A001B" w:tentative="1">
      <w:start w:val="1"/>
      <w:numFmt w:val="lowerRoman"/>
      <w:lvlText w:val="%3."/>
      <w:lvlJc w:val="right"/>
      <w:pPr>
        <w:ind w:left="2930" w:hanging="180"/>
      </w:pPr>
    </w:lvl>
    <w:lvl w:ilvl="3" w:tplc="0C0A000F" w:tentative="1">
      <w:start w:val="1"/>
      <w:numFmt w:val="decimal"/>
      <w:lvlText w:val="%4."/>
      <w:lvlJc w:val="left"/>
      <w:pPr>
        <w:ind w:left="3650" w:hanging="360"/>
      </w:pPr>
    </w:lvl>
    <w:lvl w:ilvl="4" w:tplc="0C0A0019" w:tentative="1">
      <w:start w:val="1"/>
      <w:numFmt w:val="lowerLetter"/>
      <w:lvlText w:val="%5."/>
      <w:lvlJc w:val="left"/>
      <w:pPr>
        <w:ind w:left="4370" w:hanging="360"/>
      </w:pPr>
    </w:lvl>
    <w:lvl w:ilvl="5" w:tplc="0C0A001B" w:tentative="1">
      <w:start w:val="1"/>
      <w:numFmt w:val="lowerRoman"/>
      <w:lvlText w:val="%6."/>
      <w:lvlJc w:val="right"/>
      <w:pPr>
        <w:ind w:left="5090" w:hanging="180"/>
      </w:pPr>
    </w:lvl>
    <w:lvl w:ilvl="6" w:tplc="0C0A000F" w:tentative="1">
      <w:start w:val="1"/>
      <w:numFmt w:val="decimal"/>
      <w:lvlText w:val="%7."/>
      <w:lvlJc w:val="left"/>
      <w:pPr>
        <w:ind w:left="5810" w:hanging="360"/>
      </w:pPr>
    </w:lvl>
    <w:lvl w:ilvl="7" w:tplc="0C0A0019" w:tentative="1">
      <w:start w:val="1"/>
      <w:numFmt w:val="lowerLetter"/>
      <w:lvlText w:val="%8."/>
      <w:lvlJc w:val="left"/>
      <w:pPr>
        <w:ind w:left="6530" w:hanging="360"/>
      </w:pPr>
    </w:lvl>
    <w:lvl w:ilvl="8" w:tplc="0C0A001B" w:tentative="1">
      <w:start w:val="1"/>
      <w:numFmt w:val="lowerRoman"/>
      <w:lvlText w:val="%9."/>
      <w:lvlJc w:val="right"/>
      <w:pPr>
        <w:ind w:left="7250" w:hanging="180"/>
      </w:pPr>
    </w:lvl>
  </w:abstractNum>
  <w:abstractNum w:abstractNumId="6" w15:restartNumberingAfterBreak="0">
    <w:nsid w:val="22B81D9E"/>
    <w:multiLevelType w:val="hybridMultilevel"/>
    <w:tmpl w:val="B696312C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67F6A45"/>
    <w:multiLevelType w:val="multilevel"/>
    <w:tmpl w:val="0436C7FE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Listaconnmeros2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Listaconnmeros3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Listaconnmeros4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Listaconnmeros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D1917CC"/>
    <w:multiLevelType w:val="hybridMultilevel"/>
    <w:tmpl w:val="29945E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B870D7"/>
    <w:multiLevelType w:val="hybridMultilevel"/>
    <w:tmpl w:val="6B7A97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1A6E23"/>
    <w:multiLevelType w:val="hybridMultilevel"/>
    <w:tmpl w:val="FE0000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373320"/>
    <w:multiLevelType w:val="hybridMultilevel"/>
    <w:tmpl w:val="038C59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D8F7ED1"/>
    <w:multiLevelType w:val="hybridMultilevel"/>
    <w:tmpl w:val="F12015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890382"/>
    <w:multiLevelType w:val="hybridMultilevel"/>
    <w:tmpl w:val="91B207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A50482"/>
    <w:multiLevelType w:val="hybridMultilevel"/>
    <w:tmpl w:val="43547B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7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10"/>
  </w:num>
  <w:num w:numId="7">
    <w:abstractNumId w:val="12"/>
  </w:num>
  <w:num w:numId="8">
    <w:abstractNumId w:val="3"/>
  </w:num>
  <w:num w:numId="9">
    <w:abstractNumId w:val="13"/>
  </w:num>
  <w:num w:numId="10">
    <w:abstractNumId w:val="8"/>
  </w:num>
  <w:num w:numId="11">
    <w:abstractNumId w:val="5"/>
  </w:num>
  <w:num w:numId="12">
    <w:abstractNumId w:val="9"/>
  </w:num>
  <w:num w:numId="13">
    <w:abstractNumId w:val="4"/>
  </w:num>
  <w:num w:numId="14">
    <w:abstractNumId w:val="2"/>
  </w:num>
  <w:num w:numId="15">
    <w:abstractNumId w:val="0"/>
  </w:num>
  <w:num w:numId="16">
    <w:abstractNumId w:val="11"/>
  </w:num>
  <w:num w:numId="17">
    <w:abstractNumId w:val="6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749"/>
    <w:rsid w:val="000011DE"/>
    <w:rsid w:val="00005FB6"/>
    <w:rsid w:val="00014D45"/>
    <w:rsid w:val="0002542D"/>
    <w:rsid w:val="00036324"/>
    <w:rsid w:val="000416D3"/>
    <w:rsid w:val="000420FA"/>
    <w:rsid w:val="000465B0"/>
    <w:rsid w:val="00046F68"/>
    <w:rsid w:val="0005408E"/>
    <w:rsid w:val="0005546F"/>
    <w:rsid w:val="00062E7C"/>
    <w:rsid w:val="000648C9"/>
    <w:rsid w:val="00072EB9"/>
    <w:rsid w:val="000829DE"/>
    <w:rsid w:val="0008505E"/>
    <w:rsid w:val="00094577"/>
    <w:rsid w:val="00094C9E"/>
    <w:rsid w:val="000A22F4"/>
    <w:rsid w:val="000C7974"/>
    <w:rsid w:val="000C799C"/>
    <w:rsid w:val="000E530B"/>
    <w:rsid w:val="000F273B"/>
    <w:rsid w:val="000F6749"/>
    <w:rsid w:val="00103199"/>
    <w:rsid w:val="00104A57"/>
    <w:rsid w:val="0010703D"/>
    <w:rsid w:val="00112D35"/>
    <w:rsid w:val="001139FB"/>
    <w:rsid w:val="001162D0"/>
    <w:rsid w:val="0012504B"/>
    <w:rsid w:val="001271E4"/>
    <w:rsid w:val="00131BA0"/>
    <w:rsid w:val="00134A5D"/>
    <w:rsid w:val="00136CF9"/>
    <w:rsid w:val="001371C2"/>
    <w:rsid w:val="00141829"/>
    <w:rsid w:val="00141914"/>
    <w:rsid w:val="00141AD9"/>
    <w:rsid w:val="00156779"/>
    <w:rsid w:val="0016084F"/>
    <w:rsid w:val="00167EB1"/>
    <w:rsid w:val="00173843"/>
    <w:rsid w:val="00183B9C"/>
    <w:rsid w:val="00192F6A"/>
    <w:rsid w:val="001A1084"/>
    <w:rsid w:val="001A6384"/>
    <w:rsid w:val="001A6BCB"/>
    <w:rsid w:val="001B158F"/>
    <w:rsid w:val="001B4D44"/>
    <w:rsid w:val="001C0A8C"/>
    <w:rsid w:val="001C3D66"/>
    <w:rsid w:val="001C46EC"/>
    <w:rsid w:val="001C71EB"/>
    <w:rsid w:val="001D1CE8"/>
    <w:rsid w:val="001E5173"/>
    <w:rsid w:val="001E5444"/>
    <w:rsid w:val="00201813"/>
    <w:rsid w:val="002067B7"/>
    <w:rsid w:val="00210AA8"/>
    <w:rsid w:val="00210B12"/>
    <w:rsid w:val="00213EF1"/>
    <w:rsid w:val="00217DDE"/>
    <w:rsid w:val="00230FAD"/>
    <w:rsid w:val="00237CAC"/>
    <w:rsid w:val="00240DC0"/>
    <w:rsid w:val="002571A1"/>
    <w:rsid w:val="002610CF"/>
    <w:rsid w:val="00262E1C"/>
    <w:rsid w:val="002643E7"/>
    <w:rsid w:val="00274BA0"/>
    <w:rsid w:val="002846C9"/>
    <w:rsid w:val="00293F78"/>
    <w:rsid w:val="002959BE"/>
    <w:rsid w:val="00297605"/>
    <w:rsid w:val="002A08BD"/>
    <w:rsid w:val="002A2D38"/>
    <w:rsid w:val="002A31D5"/>
    <w:rsid w:val="002A564A"/>
    <w:rsid w:val="002A7A91"/>
    <w:rsid w:val="002B04B5"/>
    <w:rsid w:val="002B43A8"/>
    <w:rsid w:val="002C038B"/>
    <w:rsid w:val="002C59DA"/>
    <w:rsid w:val="002D1B95"/>
    <w:rsid w:val="002D5C08"/>
    <w:rsid w:val="002D702C"/>
    <w:rsid w:val="002D7C88"/>
    <w:rsid w:val="002E3AA7"/>
    <w:rsid w:val="002E7041"/>
    <w:rsid w:val="002E7820"/>
    <w:rsid w:val="002F553A"/>
    <w:rsid w:val="002F74F1"/>
    <w:rsid w:val="003017B5"/>
    <w:rsid w:val="003207D1"/>
    <w:rsid w:val="00322C76"/>
    <w:rsid w:val="00324A5B"/>
    <w:rsid w:val="00326047"/>
    <w:rsid w:val="003332EE"/>
    <w:rsid w:val="00334421"/>
    <w:rsid w:val="00336DB0"/>
    <w:rsid w:val="003379EE"/>
    <w:rsid w:val="00342D1B"/>
    <w:rsid w:val="0034307E"/>
    <w:rsid w:val="00346555"/>
    <w:rsid w:val="00351C93"/>
    <w:rsid w:val="00361B49"/>
    <w:rsid w:val="00367E9E"/>
    <w:rsid w:val="00373EF3"/>
    <w:rsid w:val="00374722"/>
    <w:rsid w:val="00390325"/>
    <w:rsid w:val="003A4197"/>
    <w:rsid w:val="003A706B"/>
    <w:rsid w:val="003B1B4A"/>
    <w:rsid w:val="003C3DE1"/>
    <w:rsid w:val="003C4A2B"/>
    <w:rsid w:val="003E34DE"/>
    <w:rsid w:val="003E67CA"/>
    <w:rsid w:val="003E7AC0"/>
    <w:rsid w:val="003F0393"/>
    <w:rsid w:val="00400327"/>
    <w:rsid w:val="00402325"/>
    <w:rsid w:val="004075B5"/>
    <w:rsid w:val="00410DE4"/>
    <w:rsid w:val="00411D37"/>
    <w:rsid w:val="00424F2C"/>
    <w:rsid w:val="00425297"/>
    <w:rsid w:val="00434DAE"/>
    <w:rsid w:val="004365F6"/>
    <w:rsid w:val="00440CF2"/>
    <w:rsid w:val="00440FF5"/>
    <w:rsid w:val="0045082A"/>
    <w:rsid w:val="00475E0E"/>
    <w:rsid w:val="004767CA"/>
    <w:rsid w:val="00477672"/>
    <w:rsid w:val="0048286D"/>
    <w:rsid w:val="00492127"/>
    <w:rsid w:val="004975B2"/>
    <w:rsid w:val="004A1C31"/>
    <w:rsid w:val="004A60E5"/>
    <w:rsid w:val="004B47A3"/>
    <w:rsid w:val="004C4C73"/>
    <w:rsid w:val="004D0589"/>
    <w:rsid w:val="004D5BD9"/>
    <w:rsid w:val="004E15C2"/>
    <w:rsid w:val="004E1D1E"/>
    <w:rsid w:val="004E28A6"/>
    <w:rsid w:val="004E34DB"/>
    <w:rsid w:val="004E69DF"/>
    <w:rsid w:val="005045D8"/>
    <w:rsid w:val="005060E6"/>
    <w:rsid w:val="0051337F"/>
    <w:rsid w:val="00513610"/>
    <w:rsid w:val="00520B32"/>
    <w:rsid w:val="00524CEC"/>
    <w:rsid w:val="00531BF7"/>
    <w:rsid w:val="005361E9"/>
    <w:rsid w:val="00543C1A"/>
    <w:rsid w:val="00553B4C"/>
    <w:rsid w:val="00555102"/>
    <w:rsid w:val="00556EAD"/>
    <w:rsid w:val="00557053"/>
    <w:rsid w:val="005675A2"/>
    <w:rsid w:val="00585250"/>
    <w:rsid w:val="00594E39"/>
    <w:rsid w:val="005975BB"/>
    <w:rsid w:val="005B36B9"/>
    <w:rsid w:val="005B4A4F"/>
    <w:rsid w:val="005B62D2"/>
    <w:rsid w:val="005C258C"/>
    <w:rsid w:val="005C411C"/>
    <w:rsid w:val="005D0D2C"/>
    <w:rsid w:val="005F2430"/>
    <w:rsid w:val="00604E8D"/>
    <w:rsid w:val="00606258"/>
    <w:rsid w:val="006108BA"/>
    <w:rsid w:val="00616430"/>
    <w:rsid w:val="0063642D"/>
    <w:rsid w:val="006727EF"/>
    <w:rsid w:val="0068168A"/>
    <w:rsid w:val="00686FED"/>
    <w:rsid w:val="00692981"/>
    <w:rsid w:val="006A22A9"/>
    <w:rsid w:val="006A5574"/>
    <w:rsid w:val="006A5A05"/>
    <w:rsid w:val="006A74A8"/>
    <w:rsid w:val="006B1B8F"/>
    <w:rsid w:val="006B3EE1"/>
    <w:rsid w:val="006C3D97"/>
    <w:rsid w:val="006D46DC"/>
    <w:rsid w:val="006E049C"/>
    <w:rsid w:val="006E3B80"/>
    <w:rsid w:val="006E5BDB"/>
    <w:rsid w:val="006F79E6"/>
    <w:rsid w:val="00703D33"/>
    <w:rsid w:val="0071750B"/>
    <w:rsid w:val="00724B32"/>
    <w:rsid w:val="00742F83"/>
    <w:rsid w:val="007639B8"/>
    <w:rsid w:val="00764D80"/>
    <w:rsid w:val="0077025B"/>
    <w:rsid w:val="00773A7E"/>
    <w:rsid w:val="00785D92"/>
    <w:rsid w:val="00791AB7"/>
    <w:rsid w:val="00794A85"/>
    <w:rsid w:val="00797A9E"/>
    <w:rsid w:val="007B6B8F"/>
    <w:rsid w:val="007C21F2"/>
    <w:rsid w:val="007D3621"/>
    <w:rsid w:val="007E0C5F"/>
    <w:rsid w:val="007F1ED1"/>
    <w:rsid w:val="007F5B07"/>
    <w:rsid w:val="007F7484"/>
    <w:rsid w:val="007F7C46"/>
    <w:rsid w:val="0080094A"/>
    <w:rsid w:val="00815C40"/>
    <w:rsid w:val="008165D7"/>
    <w:rsid w:val="0082207A"/>
    <w:rsid w:val="00824F4B"/>
    <w:rsid w:val="008253CB"/>
    <w:rsid w:val="008340D1"/>
    <w:rsid w:val="00841536"/>
    <w:rsid w:val="00846138"/>
    <w:rsid w:val="00846DFB"/>
    <w:rsid w:val="00850344"/>
    <w:rsid w:val="00850B7C"/>
    <w:rsid w:val="0085624A"/>
    <w:rsid w:val="008577E5"/>
    <w:rsid w:val="0086146B"/>
    <w:rsid w:val="00863B61"/>
    <w:rsid w:val="00881DD6"/>
    <w:rsid w:val="008826DF"/>
    <w:rsid w:val="0088461A"/>
    <w:rsid w:val="00892DFF"/>
    <w:rsid w:val="00895DCF"/>
    <w:rsid w:val="008A5072"/>
    <w:rsid w:val="008B1172"/>
    <w:rsid w:val="008B130E"/>
    <w:rsid w:val="008C0EF8"/>
    <w:rsid w:val="008C52D7"/>
    <w:rsid w:val="008D1AC9"/>
    <w:rsid w:val="008E6A1B"/>
    <w:rsid w:val="008F00F1"/>
    <w:rsid w:val="008F295A"/>
    <w:rsid w:val="00901CBE"/>
    <w:rsid w:val="00910EAE"/>
    <w:rsid w:val="00912F8E"/>
    <w:rsid w:val="00913BDC"/>
    <w:rsid w:val="0092205F"/>
    <w:rsid w:val="0092476A"/>
    <w:rsid w:val="009344C6"/>
    <w:rsid w:val="00940EE3"/>
    <w:rsid w:val="00943DF3"/>
    <w:rsid w:val="009453C9"/>
    <w:rsid w:val="009508C2"/>
    <w:rsid w:val="009571DA"/>
    <w:rsid w:val="00957DDE"/>
    <w:rsid w:val="00962870"/>
    <w:rsid w:val="009641FE"/>
    <w:rsid w:val="00965E23"/>
    <w:rsid w:val="00967AEF"/>
    <w:rsid w:val="0097078E"/>
    <w:rsid w:val="00973CD6"/>
    <w:rsid w:val="00981A0A"/>
    <w:rsid w:val="0098489C"/>
    <w:rsid w:val="0098549E"/>
    <w:rsid w:val="0099786B"/>
    <w:rsid w:val="009A3445"/>
    <w:rsid w:val="009B2C78"/>
    <w:rsid w:val="009D3043"/>
    <w:rsid w:val="00A0404C"/>
    <w:rsid w:val="00A04BFF"/>
    <w:rsid w:val="00A253EC"/>
    <w:rsid w:val="00A31CEC"/>
    <w:rsid w:val="00A42A83"/>
    <w:rsid w:val="00A455F5"/>
    <w:rsid w:val="00A50411"/>
    <w:rsid w:val="00A60160"/>
    <w:rsid w:val="00A716F5"/>
    <w:rsid w:val="00A71AFB"/>
    <w:rsid w:val="00A80479"/>
    <w:rsid w:val="00A92AD2"/>
    <w:rsid w:val="00A94EDE"/>
    <w:rsid w:val="00AA06F6"/>
    <w:rsid w:val="00AB142E"/>
    <w:rsid w:val="00AB4729"/>
    <w:rsid w:val="00AB5766"/>
    <w:rsid w:val="00AB757D"/>
    <w:rsid w:val="00AC0F80"/>
    <w:rsid w:val="00AC6293"/>
    <w:rsid w:val="00AD559F"/>
    <w:rsid w:val="00AD72BC"/>
    <w:rsid w:val="00AD7A79"/>
    <w:rsid w:val="00AD7B1E"/>
    <w:rsid w:val="00AE5B38"/>
    <w:rsid w:val="00AF3A14"/>
    <w:rsid w:val="00B0128A"/>
    <w:rsid w:val="00B01F4D"/>
    <w:rsid w:val="00B0426C"/>
    <w:rsid w:val="00B049C6"/>
    <w:rsid w:val="00B05299"/>
    <w:rsid w:val="00B10227"/>
    <w:rsid w:val="00B10B17"/>
    <w:rsid w:val="00B1507F"/>
    <w:rsid w:val="00B23652"/>
    <w:rsid w:val="00B2370C"/>
    <w:rsid w:val="00B23AB3"/>
    <w:rsid w:val="00B330B6"/>
    <w:rsid w:val="00B37788"/>
    <w:rsid w:val="00B405E9"/>
    <w:rsid w:val="00B61283"/>
    <w:rsid w:val="00B66011"/>
    <w:rsid w:val="00B73020"/>
    <w:rsid w:val="00B74C68"/>
    <w:rsid w:val="00B76220"/>
    <w:rsid w:val="00B808F0"/>
    <w:rsid w:val="00B81FA2"/>
    <w:rsid w:val="00B83220"/>
    <w:rsid w:val="00B85765"/>
    <w:rsid w:val="00B95E51"/>
    <w:rsid w:val="00B97301"/>
    <w:rsid w:val="00BB07F5"/>
    <w:rsid w:val="00BB159F"/>
    <w:rsid w:val="00BC2D07"/>
    <w:rsid w:val="00BC55FB"/>
    <w:rsid w:val="00BE16AA"/>
    <w:rsid w:val="00BE54C9"/>
    <w:rsid w:val="00BF1E26"/>
    <w:rsid w:val="00BF3A58"/>
    <w:rsid w:val="00C02297"/>
    <w:rsid w:val="00C15B71"/>
    <w:rsid w:val="00C21AEE"/>
    <w:rsid w:val="00C23581"/>
    <w:rsid w:val="00C27450"/>
    <w:rsid w:val="00C33854"/>
    <w:rsid w:val="00C35BF8"/>
    <w:rsid w:val="00C44313"/>
    <w:rsid w:val="00C4692A"/>
    <w:rsid w:val="00C47068"/>
    <w:rsid w:val="00C53259"/>
    <w:rsid w:val="00C60A9A"/>
    <w:rsid w:val="00C63EBE"/>
    <w:rsid w:val="00C65506"/>
    <w:rsid w:val="00C72E09"/>
    <w:rsid w:val="00C804E2"/>
    <w:rsid w:val="00C81870"/>
    <w:rsid w:val="00C83FE8"/>
    <w:rsid w:val="00CA0A24"/>
    <w:rsid w:val="00CA3434"/>
    <w:rsid w:val="00CB18C6"/>
    <w:rsid w:val="00CB31AF"/>
    <w:rsid w:val="00CB5A4B"/>
    <w:rsid w:val="00CF00A7"/>
    <w:rsid w:val="00CF0962"/>
    <w:rsid w:val="00CF3E22"/>
    <w:rsid w:val="00D06CDD"/>
    <w:rsid w:val="00D10E27"/>
    <w:rsid w:val="00D229AE"/>
    <w:rsid w:val="00D24692"/>
    <w:rsid w:val="00D351EC"/>
    <w:rsid w:val="00D408E3"/>
    <w:rsid w:val="00D449AD"/>
    <w:rsid w:val="00D46860"/>
    <w:rsid w:val="00D51051"/>
    <w:rsid w:val="00D5493B"/>
    <w:rsid w:val="00D5672C"/>
    <w:rsid w:val="00D61032"/>
    <w:rsid w:val="00D73123"/>
    <w:rsid w:val="00D75772"/>
    <w:rsid w:val="00D7734A"/>
    <w:rsid w:val="00D81598"/>
    <w:rsid w:val="00D87D16"/>
    <w:rsid w:val="00D90EE1"/>
    <w:rsid w:val="00D93BA6"/>
    <w:rsid w:val="00DA10EE"/>
    <w:rsid w:val="00DA1436"/>
    <w:rsid w:val="00DA64DD"/>
    <w:rsid w:val="00DB41AD"/>
    <w:rsid w:val="00DC5819"/>
    <w:rsid w:val="00DC6607"/>
    <w:rsid w:val="00DC6B06"/>
    <w:rsid w:val="00DD40B4"/>
    <w:rsid w:val="00DE017F"/>
    <w:rsid w:val="00DE0DB4"/>
    <w:rsid w:val="00DE1035"/>
    <w:rsid w:val="00DF0620"/>
    <w:rsid w:val="00DF4C4E"/>
    <w:rsid w:val="00E00265"/>
    <w:rsid w:val="00E1386A"/>
    <w:rsid w:val="00E3442A"/>
    <w:rsid w:val="00E52619"/>
    <w:rsid w:val="00E60BCD"/>
    <w:rsid w:val="00E60F2D"/>
    <w:rsid w:val="00E61842"/>
    <w:rsid w:val="00E6455E"/>
    <w:rsid w:val="00E64E2F"/>
    <w:rsid w:val="00E65B4D"/>
    <w:rsid w:val="00E764C4"/>
    <w:rsid w:val="00E80220"/>
    <w:rsid w:val="00E8178F"/>
    <w:rsid w:val="00E817D9"/>
    <w:rsid w:val="00E86629"/>
    <w:rsid w:val="00E913B6"/>
    <w:rsid w:val="00EA1B03"/>
    <w:rsid w:val="00EA2D24"/>
    <w:rsid w:val="00EA4C48"/>
    <w:rsid w:val="00EC486E"/>
    <w:rsid w:val="00EC520E"/>
    <w:rsid w:val="00EC681A"/>
    <w:rsid w:val="00ED6E7A"/>
    <w:rsid w:val="00EE429B"/>
    <w:rsid w:val="00EE61B8"/>
    <w:rsid w:val="00EF072C"/>
    <w:rsid w:val="00EF1EA3"/>
    <w:rsid w:val="00F0376B"/>
    <w:rsid w:val="00F16964"/>
    <w:rsid w:val="00F24B46"/>
    <w:rsid w:val="00F334F5"/>
    <w:rsid w:val="00F50A9A"/>
    <w:rsid w:val="00F512A6"/>
    <w:rsid w:val="00F52827"/>
    <w:rsid w:val="00F55D16"/>
    <w:rsid w:val="00F63992"/>
    <w:rsid w:val="00F71A5E"/>
    <w:rsid w:val="00F8221F"/>
    <w:rsid w:val="00F90341"/>
    <w:rsid w:val="00F923F2"/>
    <w:rsid w:val="00FA6215"/>
    <w:rsid w:val="00FB166F"/>
    <w:rsid w:val="00FB22F9"/>
    <w:rsid w:val="00FB4A03"/>
    <w:rsid w:val="00FB772A"/>
    <w:rsid w:val="00FC2D72"/>
    <w:rsid w:val="00FC769D"/>
    <w:rsid w:val="00FD4F6F"/>
    <w:rsid w:val="00FD5150"/>
    <w:rsid w:val="00FD777F"/>
    <w:rsid w:val="00FE0C49"/>
    <w:rsid w:val="00FE2349"/>
    <w:rsid w:val="00FE6C52"/>
    <w:rsid w:val="00FF1621"/>
    <w:rsid w:val="00FF5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D683C39"/>
  <w15:docId w15:val="{77A76489-D850-4315-B9BF-5CC5225A1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Ttulo3">
    <w:name w:val="heading 3"/>
    <w:basedOn w:val="Normal"/>
    <w:next w:val="Normal"/>
    <w:link w:val="Ttulo3Car"/>
    <w:uiPriority w:val="1"/>
    <w:semiHidden/>
    <w:unhideWhenUsed/>
    <w:qFormat/>
    <w:rsid w:val="004B47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F4623" w:themeColor="accent1"/>
    </w:rPr>
  </w:style>
  <w:style w:type="paragraph" w:styleId="Subttulo">
    <w:name w:val="Subtitle"/>
    <w:basedOn w:val="Normal"/>
    <w:next w:val="Normal"/>
    <w:link w:val="SubttuloCar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fico">
    <w:name w:val="Gráfico"/>
    <w:basedOn w:val="Normal"/>
    <w:uiPriority w:val="99"/>
    <w:pPr>
      <w:spacing w:after="8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qFormat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04040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Encabezadodeinformacin">
    <w:name w:val="Encabezado de información"/>
    <w:basedOn w:val="Normal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Pgina">
    <w:name w:val="Página"/>
    <w:basedOn w:val="Normal"/>
    <w:next w:val="Normal"/>
    <w:uiPriority w:val="99"/>
    <w:unhideWhenUsed/>
    <w:qFormat/>
    <w:pPr>
      <w:spacing w:after="40" w:line="240" w:lineRule="auto"/>
    </w:pPr>
    <w:rPr>
      <w:noProof/>
      <w:color w:val="000000" w:themeColor="text1"/>
      <w:sz w:val="36"/>
    </w:rPr>
  </w:style>
  <w:style w:type="paragraph" w:styleId="Ttulo">
    <w:name w:val="Title"/>
    <w:basedOn w:val="Normal"/>
    <w:next w:val="Normal"/>
    <w:link w:val="TtuloCar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TtuloCar">
    <w:name w:val="Título Car"/>
    <w:basedOn w:val="Fuentedeprrafopredeter"/>
    <w:link w:val="Ttulo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Descripcinbreve">
    <w:name w:val="Descripción breve"/>
    <w:basedOn w:val="Normal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styleId="Sinespaciado">
    <w:name w:val="No Spacing"/>
    <w:link w:val="SinespaciadoCar"/>
    <w:uiPriority w:val="1"/>
    <w:unhideWhenUsed/>
    <w:qFormat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Pr>
      <w:color w:val="5F5F5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TDC">
    <w:name w:val="TOC Heading"/>
    <w:basedOn w:val="Ttulo1"/>
    <w:next w:val="Normal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Cita">
    <w:name w:val="Quote"/>
    <w:basedOn w:val="Normal"/>
    <w:next w:val="Normal"/>
    <w:link w:val="CitaCar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CitaCar">
    <w:name w:val="Cita Car"/>
    <w:basedOn w:val="Fuentedeprrafopredeter"/>
    <w:link w:val="Cita"/>
    <w:uiPriority w:val="1"/>
    <w:rPr>
      <w:i/>
      <w:iCs/>
      <w:color w:val="EF4623" w:themeColor="accent1"/>
      <w:kern w:val="20"/>
      <w:sz w:val="24"/>
    </w:rPr>
  </w:style>
  <w:style w:type="paragraph" w:styleId="Firma">
    <w:name w:val="Signature"/>
    <w:basedOn w:val="Normal"/>
    <w:link w:val="FirmaCar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FirmaCar">
    <w:name w:val="Firma Car"/>
    <w:basedOn w:val="Fuentedeprrafopredeter"/>
    <w:link w:val="Firma"/>
    <w:uiPriority w:val="9"/>
    <w:rPr>
      <w:color w:val="595959" w:themeColor="text1" w:themeTint="A6"/>
      <w:kern w:val="20"/>
    </w:r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styleId="Listaconnmeros">
    <w:name w:val="List Number"/>
    <w:basedOn w:val="Normal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2">
    <w:name w:val="List Number 2"/>
    <w:basedOn w:val="Normal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3">
    <w:name w:val="List Number 3"/>
    <w:basedOn w:val="Normal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4">
    <w:name w:val="List Number 4"/>
    <w:basedOn w:val="Normal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5">
    <w:name w:val="List Number 5"/>
    <w:basedOn w:val="Normal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Tablafinanciera">
    <w:name w:val="Tabla financiera"/>
    <w:basedOn w:val="Tablanormal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esdeltextodelatabla">
    <w:name w:val="Decimales del texto de la tabla"/>
    <w:basedOn w:val="Normal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extodelatabla">
    <w:name w:val="Texto de la tabla"/>
    <w:basedOn w:val="Normal"/>
    <w:uiPriority w:val="1"/>
    <w:qFormat/>
    <w:pPr>
      <w:spacing w:before="60" w:after="60" w:line="240" w:lineRule="auto"/>
    </w:pPr>
  </w:style>
  <w:style w:type="paragraph" w:customStyle="1" w:styleId="Organizacin">
    <w:name w:val="Organización"/>
    <w:basedOn w:val="Normal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D5672C"/>
    <w:pPr>
      <w:spacing w:after="100" w:line="276" w:lineRule="auto"/>
      <w:ind w:left="220"/>
    </w:pPr>
    <w:rPr>
      <w:rFonts w:eastAsiaTheme="minorEastAsia"/>
      <w:color w:val="auto"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D5672C"/>
    <w:pPr>
      <w:spacing w:after="100" w:line="276" w:lineRule="auto"/>
      <w:ind w:left="440"/>
    </w:pPr>
    <w:rPr>
      <w:rFonts w:eastAsiaTheme="minorEastAsia"/>
      <w:color w:val="auto"/>
      <w:sz w:val="22"/>
      <w:szCs w:val="22"/>
    </w:rPr>
  </w:style>
  <w:style w:type="paragraph" w:styleId="Prrafodelista">
    <w:name w:val="List Paragraph"/>
    <w:basedOn w:val="Normal"/>
    <w:uiPriority w:val="34"/>
    <w:qFormat/>
    <w:rsid w:val="00F16964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FA6215"/>
    <w:pPr>
      <w:spacing w:after="200" w:line="240" w:lineRule="auto"/>
    </w:pPr>
    <w:rPr>
      <w:i/>
      <w:iCs/>
      <w:color w:val="000000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1C3D66"/>
    <w:rPr>
      <w:color w:val="808080"/>
      <w:shd w:val="clear" w:color="auto" w:fill="E6E6E6"/>
    </w:rPr>
  </w:style>
  <w:style w:type="character" w:customStyle="1" w:styleId="Ttulo3Car">
    <w:name w:val="Título 3 Car"/>
    <w:basedOn w:val="Fuentedeprrafopredeter"/>
    <w:link w:val="Ttulo3"/>
    <w:uiPriority w:val="1"/>
    <w:semiHidden/>
    <w:rsid w:val="004B47A3"/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E52619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1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emf"/><Relationship Id="rId26" Type="http://schemas.openxmlformats.org/officeDocument/2006/relationships/image" Target="media/image8.emf"/><Relationship Id="rId39" Type="http://schemas.openxmlformats.org/officeDocument/2006/relationships/diagramLayout" Target="diagrams/layout2.xml"/><Relationship Id="rId21" Type="http://schemas.openxmlformats.org/officeDocument/2006/relationships/image" Target="media/image5.jpg"/><Relationship Id="rId34" Type="http://schemas.openxmlformats.org/officeDocument/2006/relationships/diagramLayout" Target="diagrams/layout1.xml"/><Relationship Id="rId42" Type="http://schemas.microsoft.com/office/2007/relationships/diagramDrawing" Target="diagrams/drawing2.xml"/><Relationship Id="rId47" Type="http://schemas.openxmlformats.org/officeDocument/2006/relationships/image" Target="media/image13.png"/><Relationship Id="rId50" Type="http://schemas.openxmlformats.org/officeDocument/2006/relationships/header" Target="head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9" Type="http://schemas.openxmlformats.org/officeDocument/2006/relationships/oleObject" Target="embeddings/oleObject5.bin"/><Relationship Id="rId11" Type="http://schemas.openxmlformats.org/officeDocument/2006/relationships/hyperlink" Target="http://ipad.seinet.es/crumble/tema01/" TargetMode="External"/><Relationship Id="rId24" Type="http://schemas.openxmlformats.org/officeDocument/2006/relationships/image" Target="media/image7.emf"/><Relationship Id="rId32" Type="http://schemas.openxmlformats.org/officeDocument/2006/relationships/chart" Target="charts/chart2.xml"/><Relationship Id="rId37" Type="http://schemas.microsoft.com/office/2007/relationships/diagramDrawing" Target="diagrams/drawing1.xml"/><Relationship Id="rId40" Type="http://schemas.openxmlformats.org/officeDocument/2006/relationships/diagramQuickStyle" Target="diagrams/quickStyle2.xml"/><Relationship Id="rId45" Type="http://schemas.openxmlformats.org/officeDocument/2006/relationships/image" Target="media/image11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19" Type="http://schemas.openxmlformats.org/officeDocument/2006/relationships/oleObject" Target="embeddings/oleObject4.bin"/><Relationship Id="rId31" Type="http://schemas.openxmlformats.org/officeDocument/2006/relationships/chart" Target="charts/chart1.xml"/><Relationship Id="rId44" Type="http://schemas.openxmlformats.org/officeDocument/2006/relationships/image" Target="media/image10.png"/><Relationship Id="rId52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emf"/><Relationship Id="rId22" Type="http://schemas.openxmlformats.org/officeDocument/2006/relationships/hyperlink" Target="https://www.youtube.com/watch?v=S2q0PbNoqac" TargetMode="External"/><Relationship Id="rId27" Type="http://schemas.openxmlformats.org/officeDocument/2006/relationships/package" Target="embeddings/Microsoft_PowerPoint_Presentation.pptx"/><Relationship Id="rId30" Type="http://schemas.openxmlformats.org/officeDocument/2006/relationships/hyperlink" Target="http://uned.xtentcloud.com:8088/xtent/wclient/" TargetMode="External"/><Relationship Id="rId35" Type="http://schemas.openxmlformats.org/officeDocument/2006/relationships/diagramQuickStyle" Target="diagrams/quickStyle1.xml"/><Relationship Id="rId43" Type="http://schemas.openxmlformats.org/officeDocument/2006/relationships/hyperlink" Target="http://uned.xtentcloud.com:8088/xtent/wclient/" TargetMode="External"/><Relationship Id="rId48" Type="http://schemas.openxmlformats.org/officeDocument/2006/relationships/image" Target="media/image14.png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25" Type="http://schemas.openxmlformats.org/officeDocument/2006/relationships/package" Target="embeddings/Microsoft_Excel_Worksheet.xlsx"/><Relationship Id="rId33" Type="http://schemas.openxmlformats.org/officeDocument/2006/relationships/diagramData" Target="diagrams/data1.xml"/><Relationship Id="rId38" Type="http://schemas.openxmlformats.org/officeDocument/2006/relationships/diagramData" Target="diagrams/data2.xml"/><Relationship Id="rId46" Type="http://schemas.openxmlformats.org/officeDocument/2006/relationships/image" Target="media/image12.png"/><Relationship Id="rId20" Type="http://schemas.openxmlformats.org/officeDocument/2006/relationships/hyperlink" Target="https://www.youtube.com/watch?v=tOaiPhMXqYA" TargetMode="External"/><Relationship Id="rId41" Type="http://schemas.openxmlformats.org/officeDocument/2006/relationships/diagramColors" Target="diagrams/colors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6.jpg"/><Relationship Id="rId28" Type="http://schemas.openxmlformats.org/officeDocument/2006/relationships/image" Target="media/image9.emf"/><Relationship Id="rId36" Type="http://schemas.openxmlformats.org/officeDocument/2006/relationships/diagramColors" Target="diagrams/colors1.xml"/><Relationship Id="rId49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jsanchez\AppData\Roaming\Microsoft\Templates\Informe%20anual%20rojinegro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E15-4C5A-8414-E2B13D0C5778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E15-4C5A-8414-E2B13D0C5778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E15-4C5A-8414-E2B13D0C57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56632704"/>
        <c:axId val="409063648"/>
      </c:barChart>
      <c:catAx>
        <c:axId val="55663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409063648"/>
        <c:crosses val="autoZero"/>
        <c:auto val="1"/>
        <c:lblAlgn val="ctr"/>
        <c:lblOffset val="100"/>
        <c:noMultiLvlLbl val="0"/>
      </c:catAx>
      <c:valAx>
        <c:axId val="409063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5663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73-4AA0-8E67-02D3D5416CB1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A73-4AA0-8E67-02D3D5416CB1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Categoría 1</c:v>
                </c:pt>
                <c:pt idx="1">
                  <c:v>Categoría 2</c:v>
                </c:pt>
                <c:pt idx="2">
                  <c:v>Categoría 3</c:v>
                </c:pt>
                <c:pt idx="3">
                  <c:v>Categoría 4</c:v>
                </c:pt>
              </c:strCache>
            </c:strRef>
          </c:cat>
          <c:val>
            <c:numRef>
              <c:f>Hoja1!$D$2:$D$5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A73-4AA0-8E67-02D3D5416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56632704"/>
        <c:axId val="409063648"/>
      </c:barChart>
      <c:catAx>
        <c:axId val="55663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409063648"/>
        <c:crosses val="autoZero"/>
        <c:auto val="1"/>
        <c:lblAlgn val="ctr"/>
        <c:lblOffset val="100"/>
        <c:noMultiLvlLbl val="0"/>
      </c:catAx>
      <c:valAx>
        <c:axId val="409063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55663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78AD210-0E22-497B-B506-25650F43A0E1}" type="doc">
      <dgm:prSet loTypeId="urn:microsoft.com/office/officeart/2008/layout/AlternatingHexagons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55CF434E-1FE6-4085-95C6-17098492A31B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1B3B847C-416C-4282-840D-C9331E132FD5}" type="parTrans" cxnId="{E40C820A-78AB-4A16-AB27-68F42356B2F0}">
      <dgm:prSet/>
      <dgm:spPr/>
      <dgm:t>
        <a:bodyPr/>
        <a:lstStyle/>
        <a:p>
          <a:endParaRPr lang="es-ES"/>
        </a:p>
      </dgm:t>
    </dgm:pt>
    <dgm:pt modelId="{1D7B7AB5-1FF6-4F7C-9A37-0CB50F09F6C8}" type="sibTrans" cxnId="{E40C820A-78AB-4A16-AB27-68F42356B2F0}">
      <dgm:prSet/>
      <dgm:spPr/>
      <dgm:t>
        <a:bodyPr/>
        <a:lstStyle/>
        <a:p>
          <a:endParaRPr lang="es-ES"/>
        </a:p>
      </dgm:t>
    </dgm:pt>
    <dgm:pt modelId="{B0773060-B33A-45EB-A752-69BAC25743A4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5772874A-1CC7-4153-AFCE-B5026F8E05F0}" type="parTrans" cxnId="{FFCAE87B-5E35-4F91-871F-13DE928EF456}">
      <dgm:prSet/>
      <dgm:spPr/>
      <dgm:t>
        <a:bodyPr/>
        <a:lstStyle/>
        <a:p>
          <a:endParaRPr lang="es-ES"/>
        </a:p>
      </dgm:t>
    </dgm:pt>
    <dgm:pt modelId="{7C9E2A06-BC72-4E8D-A44C-09132D66C82F}" type="sibTrans" cxnId="{FFCAE87B-5E35-4F91-871F-13DE928EF456}">
      <dgm:prSet/>
      <dgm:spPr/>
      <dgm:t>
        <a:bodyPr/>
        <a:lstStyle/>
        <a:p>
          <a:endParaRPr lang="es-ES"/>
        </a:p>
      </dgm:t>
    </dgm:pt>
    <dgm:pt modelId="{22B02334-041B-489C-BFA1-25B418268E85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69FDFF75-5C00-4E9A-B469-5473265129CB}" type="parTrans" cxnId="{918A51C6-1947-476E-A3DA-8BDF68002B7E}">
      <dgm:prSet/>
      <dgm:spPr/>
      <dgm:t>
        <a:bodyPr/>
        <a:lstStyle/>
        <a:p>
          <a:endParaRPr lang="es-ES"/>
        </a:p>
      </dgm:t>
    </dgm:pt>
    <dgm:pt modelId="{CEA0F17D-7A50-4E8D-9FA5-F9EAA59EE20A}" type="sibTrans" cxnId="{918A51C6-1947-476E-A3DA-8BDF68002B7E}">
      <dgm:prSet/>
      <dgm:spPr/>
      <dgm:t>
        <a:bodyPr/>
        <a:lstStyle/>
        <a:p>
          <a:endParaRPr lang="es-ES"/>
        </a:p>
      </dgm:t>
    </dgm:pt>
    <dgm:pt modelId="{1D9987AC-FA06-4B38-9F08-A96AD7B6F4DA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53DDF2EC-A889-47BA-A1AC-6B0834AEB300}" type="parTrans" cxnId="{0E833136-0D6B-4685-A9E7-D99C3CF97143}">
      <dgm:prSet/>
      <dgm:spPr/>
      <dgm:t>
        <a:bodyPr/>
        <a:lstStyle/>
        <a:p>
          <a:endParaRPr lang="es-ES"/>
        </a:p>
      </dgm:t>
    </dgm:pt>
    <dgm:pt modelId="{8F62CA1B-874B-4AB3-9685-98EBFA2F0D57}" type="sibTrans" cxnId="{0E833136-0D6B-4685-A9E7-D99C3CF97143}">
      <dgm:prSet/>
      <dgm:spPr/>
      <dgm:t>
        <a:bodyPr/>
        <a:lstStyle/>
        <a:p>
          <a:endParaRPr lang="es-ES"/>
        </a:p>
      </dgm:t>
    </dgm:pt>
    <dgm:pt modelId="{1B890BD6-AE35-43FA-8B54-F748E64C9B07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17C05F89-B100-4C09-A199-3BF9CC6E2710}" type="parTrans" cxnId="{EF805C96-5066-4FD0-B6D7-3A35C9F09003}">
      <dgm:prSet/>
      <dgm:spPr/>
      <dgm:t>
        <a:bodyPr/>
        <a:lstStyle/>
        <a:p>
          <a:endParaRPr lang="es-ES"/>
        </a:p>
      </dgm:t>
    </dgm:pt>
    <dgm:pt modelId="{61B6AD04-B4B4-4DF1-B452-7B4BC5BFE665}" type="sibTrans" cxnId="{EF805C96-5066-4FD0-B6D7-3A35C9F09003}">
      <dgm:prSet/>
      <dgm:spPr/>
      <dgm:t>
        <a:bodyPr/>
        <a:lstStyle/>
        <a:p>
          <a:endParaRPr lang="es-ES"/>
        </a:p>
      </dgm:t>
    </dgm:pt>
    <dgm:pt modelId="{538202C2-1218-4276-8C62-7589E4A142BC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6AEB0BE0-7CCA-437F-B37C-AB97E48ABAA5}" type="parTrans" cxnId="{2194676A-EE72-4F0A-9029-FB9DEEAA61F4}">
      <dgm:prSet/>
      <dgm:spPr/>
      <dgm:t>
        <a:bodyPr/>
        <a:lstStyle/>
        <a:p>
          <a:endParaRPr lang="es-ES"/>
        </a:p>
      </dgm:t>
    </dgm:pt>
    <dgm:pt modelId="{B79A0D76-FAFA-4593-ADD8-C3C0A01286C9}" type="sibTrans" cxnId="{2194676A-EE72-4F0A-9029-FB9DEEAA61F4}">
      <dgm:prSet/>
      <dgm:spPr/>
      <dgm:t>
        <a:bodyPr/>
        <a:lstStyle/>
        <a:p>
          <a:endParaRPr lang="es-ES"/>
        </a:p>
      </dgm:t>
    </dgm:pt>
    <dgm:pt modelId="{6980B302-C25B-4646-8B3C-4AF9983D2604}" type="pres">
      <dgm:prSet presAssocID="{F78AD210-0E22-497B-B506-25650F43A0E1}" presName="Name0" presStyleCnt="0">
        <dgm:presLayoutVars>
          <dgm:chMax/>
          <dgm:chPref/>
          <dgm:dir/>
          <dgm:animLvl val="lvl"/>
        </dgm:presLayoutVars>
      </dgm:prSet>
      <dgm:spPr/>
    </dgm:pt>
    <dgm:pt modelId="{644D1709-6D4C-4D19-8F9F-6080D6AC9797}" type="pres">
      <dgm:prSet presAssocID="{55CF434E-1FE6-4085-95C6-17098492A31B}" presName="composite" presStyleCnt="0"/>
      <dgm:spPr/>
    </dgm:pt>
    <dgm:pt modelId="{0226D758-F2A9-461A-B92E-46840AA9F0AF}" type="pres">
      <dgm:prSet presAssocID="{55CF434E-1FE6-4085-95C6-17098492A31B}" presName="Parent1" presStyleLbl="node1" presStyleIdx="0" presStyleCnt="6">
        <dgm:presLayoutVars>
          <dgm:chMax val="1"/>
          <dgm:chPref val="1"/>
          <dgm:bulletEnabled val="1"/>
        </dgm:presLayoutVars>
      </dgm:prSet>
      <dgm:spPr/>
    </dgm:pt>
    <dgm:pt modelId="{A5230FB6-5483-4C95-8D40-6C22F317BF2F}" type="pres">
      <dgm:prSet presAssocID="{55CF434E-1FE6-4085-95C6-17098492A31B}" presName="Childtext1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A4D7AB80-550B-45F6-AEB7-C10C26DB807C}" type="pres">
      <dgm:prSet presAssocID="{55CF434E-1FE6-4085-95C6-17098492A31B}" presName="BalanceSpacing" presStyleCnt="0"/>
      <dgm:spPr/>
    </dgm:pt>
    <dgm:pt modelId="{F0BFEC90-1F43-4D18-A8A7-02F9F2E040D2}" type="pres">
      <dgm:prSet presAssocID="{55CF434E-1FE6-4085-95C6-17098492A31B}" presName="BalanceSpacing1" presStyleCnt="0"/>
      <dgm:spPr/>
    </dgm:pt>
    <dgm:pt modelId="{D0A87B9F-8B6C-46A4-9647-3B286D1507A5}" type="pres">
      <dgm:prSet presAssocID="{1D7B7AB5-1FF6-4F7C-9A37-0CB50F09F6C8}" presName="Accent1Text" presStyleLbl="node1" presStyleIdx="1" presStyleCnt="6"/>
      <dgm:spPr/>
    </dgm:pt>
    <dgm:pt modelId="{C02F37B0-02D0-42AE-B63B-44D6AF1C3BE0}" type="pres">
      <dgm:prSet presAssocID="{1D7B7AB5-1FF6-4F7C-9A37-0CB50F09F6C8}" presName="spaceBetweenRectangles" presStyleCnt="0"/>
      <dgm:spPr/>
    </dgm:pt>
    <dgm:pt modelId="{98F9E42D-AC55-4CB8-B13A-6431F18418EC}" type="pres">
      <dgm:prSet presAssocID="{22B02334-041B-489C-BFA1-25B418268E85}" presName="composite" presStyleCnt="0"/>
      <dgm:spPr/>
    </dgm:pt>
    <dgm:pt modelId="{1D22F562-D79D-4B4F-AEA9-F8E571CB17DB}" type="pres">
      <dgm:prSet presAssocID="{22B02334-041B-489C-BFA1-25B418268E85}" presName="Parent1" presStyleLbl="node1" presStyleIdx="2" presStyleCnt="6">
        <dgm:presLayoutVars>
          <dgm:chMax val="1"/>
          <dgm:chPref val="1"/>
          <dgm:bulletEnabled val="1"/>
        </dgm:presLayoutVars>
      </dgm:prSet>
      <dgm:spPr/>
    </dgm:pt>
    <dgm:pt modelId="{4FC5EAFD-448D-4208-BE2A-9CDA7A3BF451}" type="pres">
      <dgm:prSet presAssocID="{22B02334-041B-489C-BFA1-25B418268E85}" presName="Childtext1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7DEA9E57-5C1C-40C3-B41D-37C05BC8D407}" type="pres">
      <dgm:prSet presAssocID="{22B02334-041B-489C-BFA1-25B418268E85}" presName="BalanceSpacing" presStyleCnt="0"/>
      <dgm:spPr/>
    </dgm:pt>
    <dgm:pt modelId="{2B59D0E4-BD36-4636-861B-E91593345A53}" type="pres">
      <dgm:prSet presAssocID="{22B02334-041B-489C-BFA1-25B418268E85}" presName="BalanceSpacing1" presStyleCnt="0"/>
      <dgm:spPr/>
    </dgm:pt>
    <dgm:pt modelId="{F4EF0F5A-43AA-4AEE-AF9F-331E90CC5C34}" type="pres">
      <dgm:prSet presAssocID="{CEA0F17D-7A50-4E8D-9FA5-F9EAA59EE20A}" presName="Accent1Text" presStyleLbl="node1" presStyleIdx="3" presStyleCnt="6"/>
      <dgm:spPr/>
    </dgm:pt>
    <dgm:pt modelId="{17A831D6-3840-4DA1-9553-DC629701DBC5}" type="pres">
      <dgm:prSet presAssocID="{CEA0F17D-7A50-4E8D-9FA5-F9EAA59EE20A}" presName="spaceBetweenRectangles" presStyleCnt="0"/>
      <dgm:spPr/>
    </dgm:pt>
    <dgm:pt modelId="{4F9F20B2-A282-4042-B2B5-91958451AEED}" type="pres">
      <dgm:prSet presAssocID="{1B890BD6-AE35-43FA-8B54-F748E64C9B07}" presName="composite" presStyleCnt="0"/>
      <dgm:spPr/>
    </dgm:pt>
    <dgm:pt modelId="{1013BD8A-E8F0-48A9-9E67-D08F407FA478}" type="pres">
      <dgm:prSet presAssocID="{1B890BD6-AE35-43FA-8B54-F748E64C9B07}" presName="Parent1" presStyleLbl="node1" presStyleIdx="4" presStyleCnt="6">
        <dgm:presLayoutVars>
          <dgm:chMax val="1"/>
          <dgm:chPref val="1"/>
          <dgm:bulletEnabled val="1"/>
        </dgm:presLayoutVars>
      </dgm:prSet>
      <dgm:spPr/>
    </dgm:pt>
    <dgm:pt modelId="{23FDDC4C-3D2B-499F-9932-19BCC39719A5}" type="pres">
      <dgm:prSet presAssocID="{1B890BD6-AE35-43FA-8B54-F748E64C9B07}" presName="Childtext1" presStyleLbl="revTx" presStyleIdx="2" presStyleCnt="3">
        <dgm:presLayoutVars>
          <dgm:chMax val="0"/>
          <dgm:chPref val="0"/>
          <dgm:bulletEnabled val="1"/>
        </dgm:presLayoutVars>
      </dgm:prSet>
      <dgm:spPr/>
    </dgm:pt>
    <dgm:pt modelId="{84C77F61-8D73-4FD1-BBBA-BFC0FF9852A0}" type="pres">
      <dgm:prSet presAssocID="{1B890BD6-AE35-43FA-8B54-F748E64C9B07}" presName="BalanceSpacing" presStyleCnt="0"/>
      <dgm:spPr/>
    </dgm:pt>
    <dgm:pt modelId="{67E50C74-03C1-4823-A8C7-63EAA59C81F3}" type="pres">
      <dgm:prSet presAssocID="{1B890BD6-AE35-43FA-8B54-F748E64C9B07}" presName="BalanceSpacing1" presStyleCnt="0"/>
      <dgm:spPr/>
    </dgm:pt>
    <dgm:pt modelId="{82124C94-F603-4078-95F3-6FA12D2F919C}" type="pres">
      <dgm:prSet presAssocID="{61B6AD04-B4B4-4DF1-B452-7B4BC5BFE665}" presName="Accent1Text" presStyleLbl="node1" presStyleIdx="5" presStyleCnt="6"/>
      <dgm:spPr/>
    </dgm:pt>
  </dgm:ptLst>
  <dgm:cxnLst>
    <dgm:cxn modelId="{E40C820A-78AB-4A16-AB27-68F42356B2F0}" srcId="{F78AD210-0E22-497B-B506-25650F43A0E1}" destId="{55CF434E-1FE6-4085-95C6-17098492A31B}" srcOrd="0" destOrd="0" parTransId="{1B3B847C-416C-4282-840D-C9331E132FD5}" sibTransId="{1D7B7AB5-1FF6-4F7C-9A37-0CB50F09F6C8}"/>
    <dgm:cxn modelId="{C8ED5723-71A2-4E84-A88F-FBEE1A8BC569}" type="presOf" srcId="{22B02334-041B-489C-BFA1-25B418268E85}" destId="{1D22F562-D79D-4B4F-AEA9-F8E571CB17DB}" srcOrd="0" destOrd="0" presId="urn:microsoft.com/office/officeart/2008/layout/AlternatingHexagons"/>
    <dgm:cxn modelId="{0E833136-0D6B-4685-A9E7-D99C3CF97143}" srcId="{22B02334-041B-489C-BFA1-25B418268E85}" destId="{1D9987AC-FA06-4B38-9F08-A96AD7B6F4DA}" srcOrd="0" destOrd="0" parTransId="{53DDF2EC-A889-47BA-A1AC-6B0834AEB300}" sibTransId="{8F62CA1B-874B-4AB3-9685-98EBFA2F0D57}"/>
    <dgm:cxn modelId="{2547C065-4E82-4DEC-806D-E5DE553361DB}" type="presOf" srcId="{61B6AD04-B4B4-4DF1-B452-7B4BC5BFE665}" destId="{82124C94-F603-4078-95F3-6FA12D2F919C}" srcOrd="0" destOrd="0" presId="urn:microsoft.com/office/officeart/2008/layout/AlternatingHexagons"/>
    <dgm:cxn modelId="{4EE3A246-3D2F-4C3C-AA72-8D60D5018AA2}" type="presOf" srcId="{538202C2-1218-4276-8C62-7589E4A142BC}" destId="{23FDDC4C-3D2B-499F-9932-19BCC39719A5}" srcOrd="0" destOrd="0" presId="urn:microsoft.com/office/officeart/2008/layout/AlternatingHexagons"/>
    <dgm:cxn modelId="{2194676A-EE72-4F0A-9029-FB9DEEAA61F4}" srcId="{1B890BD6-AE35-43FA-8B54-F748E64C9B07}" destId="{538202C2-1218-4276-8C62-7589E4A142BC}" srcOrd="0" destOrd="0" parTransId="{6AEB0BE0-7CCA-437F-B37C-AB97E48ABAA5}" sibTransId="{B79A0D76-FAFA-4593-ADD8-C3C0A01286C9}"/>
    <dgm:cxn modelId="{33E1E64D-3096-4E30-A8E3-6471FAB86BB2}" type="presOf" srcId="{1B890BD6-AE35-43FA-8B54-F748E64C9B07}" destId="{1013BD8A-E8F0-48A9-9E67-D08F407FA478}" srcOrd="0" destOrd="0" presId="urn:microsoft.com/office/officeart/2008/layout/AlternatingHexagons"/>
    <dgm:cxn modelId="{EB39165A-771A-4B26-8996-4C29B94ECE4D}" type="presOf" srcId="{F78AD210-0E22-497B-B506-25650F43A0E1}" destId="{6980B302-C25B-4646-8B3C-4AF9983D2604}" srcOrd="0" destOrd="0" presId="urn:microsoft.com/office/officeart/2008/layout/AlternatingHexagons"/>
    <dgm:cxn modelId="{FFCAE87B-5E35-4F91-871F-13DE928EF456}" srcId="{55CF434E-1FE6-4085-95C6-17098492A31B}" destId="{B0773060-B33A-45EB-A752-69BAC25743A4}" srcOrd="0" destOrd="0" parTransId="{5772874A-1CC7-4153-AFCE-B5026F8E05F0}" sibTransId="{7C9E2A06-BC72-4E8D-A44C-09132D66C82F}"/>
    <dgm:cxn modelId="{C3097B80-0AEA-49EA-BB78-D567FDEDE514}" type="presOf" srcId="{1D9987AC-FA06-4B38-9F08-A96AD7B6F4DA}" destId="{4FC5EAFD-448D-4208-BE2A-9CDA7A3BF451}" srcOrd="0" destOrd="0" presId="urn:microsoft.com/office/officeart/2008/layout/AlternatingHexagons"/>
    <dgm:cxn modelId="{1AE61981-D162-49B6-A014-CEB499C91324}" type="presOf" srcId="{1D7B7AB5-1FF6-4F7C-9A37-0CB50F09F6C8}" destId="{D0A87B9F-8B6C-46A4-9647-3B286D1507A5}" srcOrd="0" destOrd="0" presId="urn:microsoft.com/office/officeart/2008/layout/AlternatingHexagons"/>
    <dgm:cxn modelId="{4E04F28A-928F-4048-9824-AFAF612D40C9}" type="presOf" srcId="{CEA0F17D-7A50-4E8D-9FA5-F9EAA59EE20A}" destId="{F4EF0F5A-43AA-4AEE-AF9F-331E90CC5C34}" srcOrd="0" destOrd="0" presId="urn:microsoft.com/office/officeart/2008/layout/AlternatingHexagons"/>
    <dgm:cxn modelId="{EF805C96-5066-4FD0-B6D7-3A35C9F09003}" srcId="{F78AD210-0E22-497B-B506-25650F43A0E1}" destId="{1B890BD6-AE35-43FA-8B54-F748E64C9B07}" srcOrd="2" destOrd="0" parTransId="{17C05F89-B100-4C09-A199-3BF9CC6E2710}" sibTransId="{61B6AD04-B4B4-4DF1-B452-7B4BC5BFE665}"/>
    <dgm:cxn modelId="{918A51C6-1947-476E-A3DA-8BDF68002B7E}" srcId="{F78AD210-0E22-497B-B506-25650F43A0E1}" destId="{22B02334-041B-489C-BFA1-25B418268E85}" srcOrd="1" destOrd="0" parTransId="{69FDFF75-5C00-4E9A-B469-5473265129CB}" sibTransId="{CEA0F17D-7A50-4E8D-9FA5-F9EAA59EE20A}"/>
    <dgm:cxn modelId="{EF97B0EE-4E00-4A53-8173-E8CA700AC84A}" type="presOf" srcId="{55CF434E-1FE6-4085-95C6-17098492A31B}" destId="{0226D758-F2A9-461A-B92E-46840AA9F0AF}" srcOrd="0" destOrd="0" presId="urn:microsoft.com/office/officeart/2008/layout/AlternatingHexagons"/>
    <dgm:cxn modelId="{C3FE3EFE-59AA-4A4C-8D29-D6573C09F484}" type="presOf" srcId="{B0773060-B33A-45EB-A752-69BAC25743A4}" destId="{A5230FB6-5483-4C95-8D40-6C22F317BF2F}" srcOrd="0" destOrd="0" presId="urn:microsoft.com/office/officeart/2008/layout/AlternatingHexagons"/>
    <dgm:cxn modelId="{318A2ABF-1ECE-4468-BED5-ED6DD06C3574}" type="presParOf" srcId="{6980B302-C25B-4646-8B3C-4AF9983D2604}" destId="{644D1709-6D4C-4D19-8F9F-6080D6AC9797}" srcOrd="0" destOrd="0" presId="urn:microsoft.com/office/officeart/2008/layout/AlternatingHexagons"/>
    <dgm:cxn modelId="{2899190A-3E21-4901-A731-62B80D56BF78}" type="presParOf" srcId="{644D1709-6D4C-4D19-8F9F-6080D6AC9797}" destId="{0226D758-F2A9-461A-B92E-46840AA9F0AF}" srcOrd="0" destOrd="0" presId="urn:microsoft.com/office/officeart/2008/layout/AlternatingHexagons"/>
    <dgm:cxn modelId="{F488B52E-E9CB-4503-B085-0A6192F221DB}" type="presParOf" srcId="{644D1709-6D4C-4D19-8F9F-6080D6AC9797}" destId="{A5230FB6-5483-4C95-8D40-6C22F317BF2F}" srcOrd="1" destOrd="0" presId="urn:microsoft.com/office/officeart/2008/layout/AlternatingHexagons"/>
    <dgm:cxn modelId="{F66624A1-EEEA-4497-97B9-7933689215E1}" type="presParOf" srcId="{644D1709-6D4C-4D19-8F9F-6080D6AC9797}" destId="{A4D7AB80-550B-45F6-AEB7-C10C26DB807C}" srcOrd="2" destOrd="0" presId="urn:microsoft.com/office/officeart/2008/layout/AlternatingHexagons"/>
    <dgm:cxn modelId="{37F3B5AC-73CA-4C08-8219-1F3C1947D855}" type="presParOf" srcId="{644D1709-6D4C-4D19-8F9F-6080D6AC9797}" destId="{F0BFEC90-1F43-4D18-A8A7-02F9F2E040D2}" srcOrd="3" destOrd="0" presId="urn:microsoft.com/office/officeart/2008/layout/AlternatingHexagons"/>
    <dgm:cxn modelId="{DAF1F0FD-8A66-4444-96F7-F4A7FD082F2E}" type="presParOf" srcId="{644D1709-6D4C-4D19-8F9F-6080D6AC9797}" destId="{D0A87B9F-8B6C-46A4-9647-3B286D1507A5}" srcOrd="4" destOrd="0" presId="urn:microsoft.com/office/officeart/2008/layout/AlternatingHexagons"/>
    <dgm:cxn modelId="{E4DDFAFC-9B81-42E3-88F0-A38437644D75}" type="presParOf" srcId="{6980B302-C25B-4646-8B3C-4AF9983D2604}" destId="{C02F37B0-02D0-42AE-B63B-44D6AF1C3BE0}" srcOrd="1" destOrd="0" presId="urn:microsoft.com/office/officeart/2008/layout/AlternatingHexagons"/>
    <dgm:cxn modelId="{0B74A285-BDD7-45F4-8B8D-747B847E99DE}" type="presParOf" srcId="{6980B302-C25B-4646-8B3C-4AF9983D2604}" destId="{98F9E42D-AC55-4CB8-B13A-6431F18418EC}" srcOrd="2" destOrd="0" presId="urn:microsoft.com/office/officeart/2008/layout/AlternatingHexagons"/>
    <dgm:cxn modelId="{8E836F2D-45A2-4D91-B8F4-1DF736D82230}" type="presParOf" srcId="{98F9E42D-AC55-4CB8-B13A-6431F18418EC}" destId="{1D22F562-D79D-4B4F-AEA9-F8E571CB17DB}" srcOrd="0" destOrd="0" presId="urn:microsoft.com/office/officeart/2008/layout/AlternatingHexagons"/>
    <dgm:cxn modelId="{35B166DC-EDD1-4C40-956F-E5696CFAB677}" type="presParOf" srcId="{98F9E42D-AC55-4CB8-B13A-6431F18418EC}" destId="{4FC5EAFD-448D-4208-BE2A-9CDA7A3BF451}" srcOrd="1" destOrd="0" presId="urn:microsoft.com/office/officeart/2008/layout/AlternatingHexagons"/>
    <dgm:cxn modelId="{FD2602C7-790F-47AA-8CF4-05E0AA3061A5}" type="presParOf" srcId="{98F9E42D-AC55-4CB8-B13A-6431F18418EC}" destId="{7DEA9E57-5C1C-40C3-B41D-37C05BC8D407}" srcOrd="2" destOrd="0" presId="urn:microsoft.com/office/officeart/2008/layout/AlternatingHexagons"/>
    <dgm:cxn modelId="{8C22217C-9325-4691-AE79-FBA8E7147AA0}" type="presParOf" srcId="{98F9E42D-AC55-4CB8-B13A-6431F18418EC}" destId="{2B59D0E4-BD36-4636-861B-E91593345A53}" srcOrd="3" destOrd="0" presId="urn:microsoft.com/office/officeart/2008/layout/AlternatingHexagons"/>
    <dgm:cxn modelId="{A8D6AC83-B73A-4E7D-A969-723CF950A6C0}" type="presParOf" srcId="{98F9E42D-AC55-4CB8-B13A-6431F18418EC}" destId="{F4EF0F5A-43AA-4AEE-AF9F-331E90CC5C34}" srcOrd="4" destOrd="0" presId="urn:microsoft.com/office/officeart/2008/layout/AlternatingHexagons"/>
    <dgm:cxn modelId="{5826EA3C-905B-402E-8EDA-CE6A1644D494}" type="presParOf" srcId="{6980B302-C25B-4646-8B3C-4AF9983D2604}" destId="{17A831D6-3840-4DA1-9553-DC629701DBC5}" srcOrd="3" destOrd="0" presId="urn:microsoft.com/office/officeart/2008/layout/AlternatingHexagons"/>
    <dgm:cxn modelId="{4CEAC75C-A9E3-4166-8992-7DBC4B4EE47E}" type="presParOf" srcId="{6980B302-C25B-4646-8B3C-4AF9983D2604}" destId="{4F9F20B2-A282-4042-B2B5-91958451AEED}" srcOrd="4" destOrd="0" presId="urn:microsoft.com/office/officeart/2008/layout/AlternatingHexagons"/>
    <dgm:cxn modelId="{992B456B-DBC7-4289-89BC-B5F9F015CF44}" type="presParOf" srcId="{4F9F20B2-A282-4042-B2B5-91958451AEED}" destId="{1013BD8A-E8F0-48A9-9E67-D08F407FA478}" srcOrd="0" destOrd="0" presId="urn:microsoft.com/office/officeart/2008/layout/AlternatingHexagons"/>
    <dgm:cxn modelId="{2E78145E-D605-43B7-8F57-0D0E73D74668}" type="presParOf" srcId="{4F9F20B2-A282-4042-B2B5-91958451AEED}" destId="{23FDDC4C-3D2B-499F-9932-19BCC39719A5}" srcOrd="1" destOrd="0" presId="urn:microsoft.com/office/officeart/2008/layout/AlternatingHexagons"/>
    <dgm:cxn modelId="{2156BCDC-7694-44F0-B575-1CF00DC25869}" type="presParOf" srcId="{4F9F20B2-A282-4042-B2B5-91958451AEED}" destId="{84C77F61-8D73-4FD1-BBBA-BFC0FF9852A0}" srcOrd="2" destOrd="0" presId="urn:microsoft.com/office/officeart/2008/layout/AlternatingHexagons"/>
    <dgm:cxn modelId="{787C74D3-C2C3-4330-90F4-C052A43B50D5}" type="presParOf" srcId="{4F9F20B2-A282-4042-B2B5-91958451AEED}" destId="{67E50C74-03C1-4823-A8C7-63EAA59C81F3}" srcOrd="3" destOrd="0" presId="urn:microsoft.com/office/officeart/2008/layout/AlternatingHexagons"/>
    <dgm:cxn modelId="{B5B1CF9B-5989-4024-A5F4-9F354D99D8FD}" type="presParOf" srcId="{4F9F20B2-A282-4042-B2B5-91958451AEED}" destId="{82124C94-F603-4078-95F3-6FA12D2F919C}" srcOrd="4" destOrd="0" presId="urn:microsoft.com/office/officeart/2008/layout/AlternatingHexagons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78AD210-0E22-497B-B506-25650F43A0E1}" type="doc">
      <dgm:prSet loTypeId="urn:microsoft.com/office/officeart/2008/layout/AlternatingHexagons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55CF434E-1FE6-4085-95C6-17098492A31B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1B3B847C-416C-4282-840D-C9331E132FD5}" type="parTrans" cxnId="{E40C820A-78AB-4A16-AB27-68F42356B2F0}">
      <dgm:prSet/>
      <dgm:spPr/>
      <dgm:t>
        <a:bodyPr/>
        <a:lstStyle/>
        <a:p>
          <a:endParaRPr lang="es-ES"/>
        </a:p>
      </dgm:t>
    </dgm:pt>
    <dgm:pt modelId="{1D7B7AB5-1FF6-4F7C-9A37-0CB50F09F6C8}" type="sibTrans" cxnId="{E40C820A-78AB-4A16-AB27-68F42356B2F0}">
      <dgm:prSet/>
      <dgm:spPr/>
      <dgm:t>
        <a:bodyPr/>
        <a:lstStyle/>
        <a:p>
          <a:endParaRPr lang="es-ES"/>
        </a:p>
      </dgm:t>
    </dgm:pt>
    <dgm:pt modelId="{B0773060-B33A-45EB-A752-69BAC25743A4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5772874A-1CC7-4153-AFCE-B5026F8E05F0}" type="parTrans" cxnId="{FFCAE87B-5E35-4F91-871F-13DE928EF456}">
      <dgm:prSet/>
      <dgm:spPr/>
      <dgm:t>
        <a:bodyPr/>
        <a:lstStyle/>
        <a:p>
          <a:endParaRPr lang="es-ES"/>
        </a:p>
      </dgm:t>
    </dgm:pt>
    <dgm:pt modelId="{7C9E2A06-BC72-4E8D-A44C-09132D66C82F}" type="sibTrans" cxnId="{FFCAE87B-5E35-4F91-871F-13DE928EF456}">
      <dgm:prSet/>
      <dgm:spPr/>
      <dgm:t>
        <a:bodyPr/>
        <a:lstStyle/>
        <a:p>
          <a:endParaRPr lang="es-ES"/>
        </a:p>
      </dgm:t>
    </dgm:pt>
    <dgm:pt modelId="{22B02334-041B-489C-BFA1-25B418268E85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69FDFF75-5C00-4E9A-B469-5473265129CB}" type="parTrans" cxnId="{918A51C6-1947-476E-A3DA-8BDF68002B7E}">
      <dgm:prSet/>
      <dgm:spPr/>
      <dgm:t>
        <a:bodyPr/>
        <a:lstStyle/>
        <a:p>
          <a:endParaRPr lang="es-ES"/>
        </a:p>
      </dgm:t>
    </dgm:pt>
    <dgm:pt modelId="{CEA0F17D-7A50-4E8D-9FA5-F9EAA59EE20A}" type="sibTrans" cxnId="{918A51C6-1947-476E-A3DA-8BDF68002B7E}">
      <dgm:prSet/>
      <dgm:spPr/>
      <dgm:t>
        <a:bodyPr/>
        <a:lstStyle/>
        <a:p>
          <a:endParaRPr lang="es-ES"/>
        </a:p>
      </dgm:t>
    </dgm:pt>
    <dgm:pt modelId="{1D9987AC-FA06-4B38-9F08-A96AD7B6F4DA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53DDF2EC-A889-47BA-A1AC-6B0834AEB300}" type="parTrans" cxnId="{0E833136-0D6B-4685-A9E7-D99C3CF97143}">
      <dgm:prSet/>
      <dgm:spPr/>
      <dgm:t>
        <a:bodyPr/>
        <a:lstStyle/>
        <a:p>
          <a:endParaRPr lang="es-ES"/>
        </a:p>
      </dgm:t>
    </dgm:pt>
    <dgm:pt modelId="{8F62CA1B-874B-4AB3-9685-98EBFA2F0D57}" type="sibTrans" cxnId="{0E833136-0D6B-4685-A9E7-D99C3CF97143}">
      <dgm:prSet/>
      <dgm:spPr/>
      <dgm:t>
        <a:bodyPr/>
        <a:lstStyle/>
        <a:p>
          <a:endParaRPr lang="es-ES"/>
        </a:p>
      </dgm:t>
    </dgm:pt>
    <dgm:pt modelId="{1B890BD6-AE35-43FA-8B54-F748E64C9B07}">
      <dgm:prSet phldrT="[Texto]"/>
      <dgm:spPr/>
      <dgm:t>
        <a:bodyPr/>
        <a:lstStyle/>
        <a:p>
          <a:r>
            <a:rPr lang="es-ES"/>
            <a:t>xTent</a:t>
          </a:r>
        </a:p>
      </dgm:t>
    </dgm:pt>
    <dgm:pt modelId="{17C05F89-B100-4C09-A199-3BF9CC6E2710}" type="parTrans" cxnId="{EF805C96-5066-4FD0-B6D7-3A35C9F09003}">
      <dgm:prSet/>
      <dgm:spPr/>
      <dgm:t>
        <a:bodyPr/>
        <a:lstStyle/>
        <a:p>
          <a:endParaRPr lang="es-ES"/>
        </a:p>
      </dgm:t>
    </dgm:pt>
    <dgm:pt modelId="{61B6AD04-B4B4-4DF1-B452-7B4BC5BFE665}" type="sibTrans" cxnId="{EF805C96-5066-4FD0-B6D7-3A35C9F09003}">
      <dgm:prSet/>
      <dgm:spPr/>
      <dgm:t>
        <a:bodyPr/>
        <a:lstStyle/>
        <a:p>
          <a:endParaRPr lang="es-ES"/>
        </a:p>
      </dgm:t>
    </dgm:pt>
    <dgm:pt modelId="{538202C2-1218-4276-8C62-7589E4A142BC}">
      <dgm:prSet phldrT="[Texto]"/>
      <dgm:spPr/>
      <dgm:t>
        <a:bodyPr/>
        <a:lstStyle/>
        <a:p>
          <a:r>
            <a:rPr lang="es-ES"/>
            <a:t>UNED</a:t>
          </a:r>
        </a:p>
      </dgm:t>
    </dgm:pt>
    <dgm:pt modelId="{6AEB0BE0-7CCA-437F-B37C-AB97E48ABAA5}" type="parTrans" cxnId="{2194676A-EE72-4F0A-9029-FB9DEEAA61F4}">
      <dgm:prSet/>
      <dgm:spPr/>
      <dgm:t>
        <a:bodyPr/>
        <a:lstStyle/>
        <a:p>
          <a:endParaRPr lang="es-ES"/>
        </a:p>
      </dgm:t>
    </dgm:pt>
    <dgm:pt modelId="{B79A0D76-FAFA-4593-ADD8-C3C0A01286C9}" type="sibTrans" cxnId="{2194676A-EE72-4F0A-9029-FB9DEEAA61F4}">
      <dgm:prSet/>
      <dgm:spPr/>
      <dgm:t>
        <a:bodyPr/>
        <a:lstStyle/>
        <a:p>
          <a:endParaRPr lang="es-ES"/>
        </a:p>
      </dgm:t>
    </dgm:pt>
    <dgm:pt modelId="{6980B302-C25B-4646-8B3C-4AF9983D2604}" type="pres">
      <dgm:prSet presAssocID="{F78AD210-0E22-497B-B506-25650F43A0E1}" presName="Name0" presStyleCnt="0">
        <dgm:presLayoutVars>
          <dgm:chMax/>
          <dgm:chPref/>
          <dgm:dir/>
          <dgm:animLvl val="lvl"/>
        </dgm:presLayoutVars>
      </dgm:prSet>
      <dgm:spPr/>
    </dgm:pt>
    <dgm:pt modelId="{644D1709-6D4C-4D19-8F9F-6080D6AC9797}" type="pres">
      <dgm:prSet presAssocID="{55CF434E-1FE6-4085-95C6-17098492A31B}" presName="composite" presStyleCnt="0"/>
      <dgm:spPr/>
    </dgm:pt>
    <dgm:pt modelId="{0226D758-F2A9-461A-B92E-46840AA9F0AF}" type="pres">
      <dgm:prSet presAssocID="{55CF434E-1FE6-4085-95C6-17098492A31B}" presName="Parent1" presStyleLbl="node1" presStyleIdx="0" presStyleCnt="6">
        <dgm:presLayoutVars>
          <dgm:chMax val="1"/>
          <dgm:chPref val="1"/>
          <dgm:bulletEnabled val="1"/>
        </dgm:presLayoutVars>
      </dgm:prSet>
      <dgm:spPr/>
    </dgm:pt>
    <dgm:pt modelId="{A5230FB6-5483-4C95-8D40-6C22F317BF2F}" type="pres">
      <dgm:prSet presAssocID="{55CF434E-1FE6-4085-95C6-17098492A31B}" presName="Childtext1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A4D7AB80-550B-45F6-AEB7-C10C26DB807C}" type="pres">
      <dgm:prSet presAssocID="{55CF434E-1FE6-4085-95C6-17098492A31B}" presName="BalanceSpacing" presStyleCnt="0"/>
      <dgm:spPr/>
    </dgm:pt>
    <dgm:pt modelId="{F0BFEC90-1F43-4D18-A8A7-02F9F2E040D2}" type="pres">
      <dgm:prSet presAssocID="{55CF434E-1FE6-4085-95C6-17098492A31B}" presName="BalanceSpacing1" presStyleCnt="0"/>
      <dgm:spPr/>
    </dgm:pt>
    <dgm:pt modelId="{D0A87B9F-8B6C-46A4-9647-3B286D1507A5}" type="pres">
      <dgm:prSet presAssocID="{1D7B7AB5-1FF6-4F7C-9A37-0CB50F09F6C8}" presName="Accent1Text" presStyleLbl="node1" presStyleIdx="1" presStyleCnt="6"/>
      <dgm:spPr/>
    </dgm:pt>
    <dgm:pt modelId="{C02F37B0-02D0-42AE-B63B-44D6AF1C3BE0}" type="pres">
      <dgm:prSet presAssocID="{1D7B7AB5-1FF6-4F7C-9A37-0CB50F09F6C8}" presName="spaceBetweenRectangles" presStyleCnt="0"/>
      <dgm:spPr/>
    </dgm:pt>
    <dgm:pt modelId="{98F9E42D-AC55-4CB8-B13A-6431F18418EC}" type="pres">
      <dgm:prSet presAssocID="{22B02334-041B-489C-BFA1-25B418268E85}" presName="composite" presStyleCnt="0"/>
      <dgm:spPr/>
    </dgm:pt>
    <dgm:pt modelId="{1D22F562-D79D-4B4F-AEA9-F8E571CB17DB}" type="pres">
      <dgm:prSet presAssocID="{22B02334-041B-489C-BFA1-25B418268E85}" presName="Parent1" presStyleLbl="node1" presStyleIdx="2" presStyleCnt="6">
        <dgm:presLayoutVars>
          <dgm:chMax val="1"/>
          <dgm:chPref val="1"/>
          <dgm:bulletEnabled val="1"/>
        </dgm:presLayoutVars>
      </dgm:prSet>
      <dgm:spPr/>
    </dgm:pt>
    <dgm:pt modelId="{4FC5EAFD-448D-4208-BE2A-9CDA7A3BF451}" type="pres">
      <dgm:prSet presAssocID="{22B02334-041B-489C-BFA1-25B418268E85}" presName="Childtext1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7DEA9E57-5C1C-40C3-B41D-37C05BC8D407}" type="pres">
      <dgm:prSet presAssocID="{22B02334-041B-489C-BFA1-25B418268E85}" presName="BalanceSpacing" presStyleCnt="0"/>
      <dgm:spPr/>
    </dgm:pt>
    <dgm:pt modelId="{2B59D0E4-BD36-4636-861B-E91593345A53}" type="pres">
      <dgm:prSet presAssocID="{22B02334-041B-489C-BFA1-25B418268E85}" presName="BalanceSpacing1" presStyleCnt="0"/>
      <dgm:spPr/>
    </dgm:pt>
    <dgm:pt modelId="{F4EF0F5A-43AA-4AEE-AF9F-331E90CC5C34}" type="pres">
      <dgm:prSet presAssocID="{CEA0F17D-7A50-4E8D-9FA5-F9EAA59EE20A}" presName="Accent1Text" presStyleLbl="node1" presStyleIdx="3" presStyleCnt="6"/>
      <dgm:spPr/>
    </dgm:pt>
    <dgm:pt modelId="{17A831D6-3840-4DA1-9553-DC629701DBC5}" type="pres">
      <dgm:prSet presAssocID="{CEA0F17D-7A50-4E8D-9FA5-F9EAA59EE20A}" presName="spaceBetweenRectangles" presStyleCnt="0"/>
      <dgm:spPr/>
    </dgm:pt>
    <dgm:pt modelId="{4F9F20B2-A282-4042-B2B5-91958451AEED}" type="pres">
      <dgm:prSet presAssocID="{1B890BD6-AE35-43FA-8B54-F748E64C9B07}" presName="composite" presStyleCnt="0"/>
      <dgm:spPr/>
    </dgm:pt>
    <dgm:pt modelId="{1013BD8A-E8F0-48A9-9E67-D08F407FA478}" type="pres">
      <dgm:prSet presAssocID="{1B890BD6-AE35-43FA-8B54-F748E64C9B07}" presName="Parent1" presStyleLbl="node1" presStyleIdx="4" presStyleCnt="6">
        <dgm:presLayoutVars>
          <dgm:chMax val="1"/>
          <dgm:chPref val="1"/>
          <dgm:bulletEnabled val="1"/>
        </dgm:presLayoutVars>
      </dgm:prSet>
      <dgm:spPr/>
    </dgm:pt>
    <dgm:pt modelId="{23FDDC4C-3D2B-499F-9932-19BCC39719A5}" type="pres">
      <dgm:prSet presAssocID="{1B890BD6-AE35-43FA-8B54-F748E64C9B07}" presName="Childtext1" presStyleLbl="revTx" presStyleIdx="2" presStyleCnt="3">
        <dgm:presLayoutVars>
          <dgm:chMax val="0"/>
          <dgm:chPref val="0"/>
          <dgm:bulletEnabled val="1"/>
        </dgm:presLayoutVars>
      </dgm:prSet>
      <dgm:spPr/>
    </dgm:pt>
    <dgm:pt modelId="{84C77F61-8D73-4FD1-BBBA-BFC0FF9852A0}" type="pres">
      <dgm:prSet presAssocID="{1B890BD6-AE35-43FA-8B54-F748E64C9B07}" presName="BalanceSpacing" presStyleCnt="0"/>
      <dgm:spPr/>
    </dgm:pt>
    <dgm:pt modelId="{67E50C74-03C1-4823-A8C7-63EAA59C81F3}" type="pres">
      <dgm:prSet presAssocID="{1B890BD6-AE35-43FA-8B54-F748E64C9B07}" presName="BalanceSpacing1" presStyleCnt="0"/>
      <dgm:spPr/>
    </dgm:pt>
    <dgm:pt modelId="{82124C94-F603-4078-95F3-6FA12D2F919C}" type="pres">
      <dgm:prSet presAssocID="{61B6AD04-B4B4-4DF1-B452-7B4BC5BFE665}" presName="Accent1Text" presStyleLbl="node1" presStyleIdx="5" presStyleCnt="6"/>
      <dgm:spPr/>
    </dgm:pt>
  </dgm:ptLst>
  <dgm:cxnLst>
    <dgm:cxn modelId="{E40C820A-78AB-4A16-AB27-68F42356B2F0}" srcId="{F78AD210-0E22-497B-B506-25650F43A0E1}" destId="{55CF434E-1FE6-4085-95C6-17098492A31B}" srcOrd="0" destOrd="0" parTransId="{1B3B847C-416C-4282-840D-C9331E132FD5}" sibTransId="{1D7B7AB5-1FF6-4F7C-9A37-0CB50F09F6C8}"/>
    <dgm:cxn modelId="{C8ED5723-71A2-4E84-A88F-FBEE1A8BC569}" type="presOf" srcId="{22B02334-041B-489C-BFA1-25B418268E85}" destId="{1D22F562-D79D-4B4F-AEA9-F8E571CB17DB}" srcOrd="0" destOrd="0" presId="urn:microsoft.com/office/officeart/2008/layout/AlternatingHexagons"/>
    <dgm:cxn modelId="{0E833136-0D6B-4685-A9E7-D99C3CF97143}" srcId="{22B02334-041B-489C-BFA1-25B418268E85}" destId="{1D9987AC-FA06-4B38-9F08-A96AD7B6F4DA}" srcOrd="0" destOrd="0" parTransId="{53DDF2EC-A889-47BA-A1AC-6B0834AEB300}" sibTransId="{8F62CA1B-874B-4AB3-9685-98EBFA2F0D57}"/>
    <dgm:cxn modelId="{2547C065-4E82-4DEC-806D-E5DE553361DB}" type="presOf" srcId="{61B6AD04-B4B4-4DF1-B452-7B4BC5BFE665}" destId="{82124C94-F603-4078-95F3-6FA12D2F919C}" srcOrd="0" destOrd="0" presId="urn:microsoft.com/office/officeart/2008/layout/AlternatingHexagons"/>
    <dgm:cxn modelId="{4EE3A246-3D2F-4C3C-AA72-8D60D5018AA2}" type="presOf" srcId="{538202C2-1218-4276-8C62-7589E4A142BC}" destId="{23FDDC4C-3D2B-499F-9932-19BCC39719A5}" srcOrd="0" destOrd="0" presId="urn:microsoft.com/office/officeart/2008/layout/AlternatingHexagons"/>
    <dgm:cxn modelId="{2194676A-EE72-4F0A-9029-FB9DEEAA61F4}" srcId="{1B890BD6-AE35-43FA-8B54-F748E64C9B07}" destId="{538202C2-1218-4276-8C62-7589E4A142BC}" srcOrd="0" destOrd="0" parTransId="{6AEB0BE0-7CCA-437F-B37C-AB97E48ABAA5}" sibTransId="{B79A0D76-FAFA-4593-ADD8-C3C0A01286C9}"/>
    <dgm:cxn modelId="{33E1E64D-3096-4E30-A8E3-6471FAB86BB2}" type="presOf" srcId="{1B890BD6-AE35-43FA-8B54-F748E64C9B07}" destId="{1013BD8A-E8F0-48A9-9E67-D08F407FA478}" srcOrd="0" destOrd="0" presId="urn:microsoft.com/office/officeart/2008/layout/AlternatingHexagons"/>
    <dgm:cxn modelId="{EB39165A-771A-4B26-8996-4C29B94ECE4D}" type="presOf" srcId="{F78AD210-0E22-497B-B506-25650F43A0E1}" destId="{6980B302-C25B-4646-8B3C-4AF9983D2604}" srcOrd="0" destOrd="0" presId="urn:microsoft.com/office/officeart/2008/layout/AlternatingHexagons"/>
    <dgm:cxn modelId="{FFCAE87B-5E35-4F91-871F-13DE928EF456}" srcId="{55CF434E-1FE6-4085-95C6-17098492A31B}" destId="{B0773060-B33A-45EB-A752-69BAC25743A4}" srcOrd="0" destOrd="0" parTransId="{5772874A-1CC7-4153-AFCE-B5026F8E05F0}" sibTransId="{7C9E2A06-BC72-4E8D-A44C-09132D66C82F}"/>
    <dgm:cxn modelId="{C3097B80-0AEA-49EA-BB78-D567FDEDE514}" type="presOf" srcId="{1D9987AC-FA06-4B38-9F08-A96AD7B6F4DA}" destId="{4FC5EAFD-448D-4208-BE2A-9CDA7A3BF451}" srcOrd="0" destOrd="0" presId="urn:microsoft.com/office/officeart/2008/layout/AlternatingHexagons"/>
    <dgm:cxn modelId="{1AE61981-D162-49B6-A014-CEB499C91324}" type="presOf" srcId="{1D7B7AB5-1FF6-4F7C-9A37-0CB50F09F6C8}" destId="{D0A87B9F-8B6C-46A4-9647-3B286D1507A5}" srcOrd="0" destOrd="0" presId="urn:microsoft.com/office/officeart/2008/layout/AlternatingHexagons"/>
    <dgm:cxn modelId="{4E04F28A-928F-4048-9824-AFAF612D40C9}" type="presOf" srcId="{CEA0F17D-7A50-4E8D-9FA5-F9EAA59EE20A}" destId="{F4EF0F5A-43AA-4AEE-AF9F-331E90CC5C34}" srcOrd="0" destOrd="0" presId="urn:microsoft.com/office/officeart/2008/layout/AlternatingHexagons"/>
    <dgm:cxn modelId="{EF805C96-5066-4FD0-B6D7-3A35C9F09003}" srcId="{F78AD210-0E22-497B-B506-25650F43A0E1}" destId="{1B890BD6-AE35-43FA-8B54-F748E64C9B07}" srcOrd="2" destOrd="0" parTransId="{17C05F89-B100-4C09-A199-3BF9CC6E2710}" sibTransId="{61B6AD04-B4B4-4DF1-B452-7B4BC5BFE665}"/>
    <dgm:cxn modelId="{918A51C6-1947-476E-A3DA-8BDF68002B7E}" srcId="{F78AD210-0E22-497B-B506-25650F43A0E1}" destId="{22B02334-041B-489C-BFA1-25B418268E85}" srcOrd="1" destOrd="0" parTransId="{69FDFF75-5C00-4E9A-B469-5473265129CB}" sibTransId="{CEA0F17D-7A50-4E8D-9FA5-F9EAA59EE20A}"/>
    <dgm:cxn modelId="{EF97B0EE-4E00-4A53-8173-E8CA700AC84A}" type="presOf" srcId="{55CF434E-1FE6-4085-95C6-17098492A31B}" destId="{0226D758-F2A9-461A-B92E-46840AA9F0AF}" srcOrd="0" destOrd="0" presId="urn:microsoft.com/office/officeart/2008/layout/AlternatingHexagons"/>
    <dgm:cxn modelId="{C3FE3EFE-59AA-4A4C-8D29-D6573C09F484}" type="presOf" srcId="{B0773060-B33A-45EB-A752-69BAC25743A4}" destId="{A5230FB6-5483-4C95-8D40-6C22F317BF2F}" srcOrd="0" destOrd="0" presId="urn:microsoft.com/office/officeart/2008/layout/AlternatingHexagons"/>
    <dgm:cxn modelId="{318A2ABF-1ECE-4468-BED5-ED6DD06C3574}" type="presParOf" srcId="{6980B302-C25B-4646-8B3C-4AF9983D2604}" destId="{644D1709-6D4C-4D19-8F9F-6080D6AC9797}" srcOrd="0" destOrd="0" presId="urn:microsoft.com/office/officeart/2008/layout/AlternatingHexagons"/>
    <dgm:cxn modelId="{2899190A-3E21-4901-A731-62B80D56BF78}" type="presParOf" srcId="{644D1709-6D4C-4D19-8F9F-6080D6AC9797}" destId="{0226D758-F2A9-461A-B92E-46840AA9F0AF}" srcOrd="0" destOrd="0" presId="urn:microsoft.com/office/officeart/2008/layout/AlternatingHexagons"/>
    <dgm:cxn modelId="{F488B52E-E9CB-4503-B085-0A6192F221DB}" type="presParOf" srcId="{644D1709-6D4C-4D19-8F9F-6080D6AC9797}" destId="{A5230FB6-5483-4C95-8D40-6C22F317BF2F}" srcOrd="1" destOrd="0" presId="urn:microsoft.com/office/officeart/2008/layout/AlternatingHexagons"/>
    <dgm:cxn modelId="{F66624A1-EEEA-4497-97B9-7933689215E1}" type="presParOf" srcId="{644D1709-6D4C-4D19-8F9F-6080D6AC9797}" destId="{A4D7AB80-550B-45F6-AEB7-C10C26DB807C}" srcOrd="2" destOrd="0" presId="urn:microsoft.com/office/officeart/2008/layout/AlternatingHexagons"/>
    <dgm:cxn modelId="{37F3B5AC-73CA-4C08-8219-1F3C1947D855}" type="presParOf" srcId="{644D1709-6D4C-4D19-8F9F-6080D6AC9797}" destId="{F0BFEC90-1F43-4D18-A8A7-02F9F2E040D2}" srcOrd="3" destOrd="0" presId="urn:microsoft.com/office/officeart/2008/layout/AlternatingHexagons"/>
    <dgm:cxn modelId="{DAF1F0FD-8A66-4444-96F7-F4A7FD082F2E}" type="presParOf" srcId="{644D1709-6D4C-4D19-8F9F-6080D6AC9797}" destId="{D0A87B9F-8B6C-46A4-9647-3B286D1507A5}" srcOrd="4" destOrd="0" presId="urn:microsoft.com/office/officeart/2008/layout/AlternatingHexagons"/>
    <dgm:cxn modelId="{E4DDFAFC-9B81-42E3-88F0-A38437644D75}" type="presParOf" srcId="{6980B302-C25B-4646-8B3C-4AF9983D2604}" destId="{C02F37B0-02D0-42AE-B63B-44D6AF1C3BE0}" srcOrd="1" destOrd="0" presId="urn:microsoft.com/office/officeart/2008/layout/AlternatingHexagons"/>
    <dgm:cxn modelId="{0B74A285-BDD7-45F4-8B8D-747B847E99DE}" type="presParOf" srcId="{6980B302-C25B-4646-8B3C-4AF9983D2604}" destId="{98F9E42D-AC55-4CB8-B13A-6431F18418EC}" srcOrd="2" destOrd="0" presId="urn:microsoft.com/office/officeart/2008/layout/AlternatingHexagons"/>
    <dgm:cxn modelId="{8E836F2D-45A2-4D91-B8F4-1DF736D82230}" type="presParOf" srcId="{98F9E42D-AC55-4CB8-B13A-6431F18418EC}" destId="{1D22F562-D79D-4B4F-AEA9-F8E571CB17DB}" srcOrd="0" destOrd="0" presId="urn:microsoft.com/office/officeart/2008/layout/AlternatingHexagons"/>
    <dgm:cxn modelId="{35B166DC-EDD1-4C40-956F-E5696CFAB677}" type="presParOf" srcId="{98F9E42D-AC55-4CB8-B13A-6431F18418EC}" destId="{4FC5EAFD-448D-4208-BE2A-9CDA7A3BF451}" srcOrd="1" destOrd="0" presId="urn:microsoft.com/office/officeart/2008/layout/AlternatingHexagons"/>
    <dgm:cxn modelId="{FD2602C7-790F-47AA-8CF4-05E0AA3061A5}" type="presParOf" srcId="{98F9E42D-AC55-4CB8-B13A-6431F18418EC}" destId="{7DEA9E57-5C1C-40C3-B41D-37C05BC8D407}" srcOrd="2" destOrd="0" presId="urn:microsoft.com/office/officeart/2008/layout/AlternatingHexagons"/>
    <dgm:cxn modelId="{8C22217C-9325-4691-AE79-FBA8E7147AA0}" type="presParOf" srcId="{98F9E42D-AC55-4CB8-B13A-6431F18418EC}" destId="{2B59D0E4-BD36-4636-861B-E91593345A53}" srcOrd="3" destOrd="0" presId="urn:microsoft.com/office/officeart/2008/layout/AlternatingHexagons"/>
    <dgm:cxn modelId="{A8D6AC83-B73A-4E7D-A969-723CF950A6C0}" type="presParOf" srcId="{98F9E42D-AC55-4CB8-B13A-6431F18418EC}" destId="{F4EF0F5A-43AA-4AEE-AF9F-331E90CC5C34}" srcOrd="4" destOrd="0" presId="urn:microsoft.com/office/officeart/2008/layout/AlternatingHexagons"/>
    <dgm:cxn modelId="{5826EA3C-905B-402E-8EDA-CE6A1644D494}" type="presParOf" srcId="{6980B302-C25B-4646-8B3C-4AF9983D2604}" destId="{17A831D6-3840-4DA1-9553-DC629701DBC5}" srcOrd="3" destOrd="0" presId="urn:microsoft.com/office/officeart/2008/layout/AlternatingHexagons"/>
    <dgm:cxn modelId="{4CEAC75C-A9E3-4166-8992-7DBC4B4EE47E}" type="presParOf" srcId="{6980B302-C25B-4646-8B3C-4AF9983D2604}" destId="{4F9F20B2-A282-4042-B2B5-91958451AEED}" srcOrd="4" destOrd="0" presId="urn:microsoft.com/office/officeart/2008/layout/AlternatingHexagons"/>
    <dgm:cxn modelId="{992B456B-DBC7-4289-89BC-B5F9F015CF44}" type="presParOf" srcId="{4F9F20B2-A282-4042-B2B5-91958451AEED}" destId="{1013BD8A-E8F0-48A9-9E67-D08F407FA478}" srcOrd="0" destOrd="0" presId="urn:microsoft.com/office/officeart/2008/layout/AlternatingHexagons"/>
    <dgm:cxn modelId="{2E78145E-D605-43B7-8F57-0D0E73D74668}" type="presParOf" srcId="{4F9F20B2-A282-4042-B2B5-91958451AEED}" destId="{23FDDC4C-3D2B-499F-9932-19BCC39719A5}" srcOrd="1" destOrd="0" presId="urn:microsoft.com/office/officeart/2008/layout/AlternatingHexagons"/>
    <dgm:cxn modelId="{2156BCDC-7694-44F0-B575-1CF00DC25869}" type="presParOf" srcId="{4F9F20B2-A282-4042-B2B5-91958451AEED}" destId="{84C77F61-8D73-4FD1-BBBA-BFC0FF9852A0}" srcOrd="2" destOrd="0" presId="urn:microsoft.com/office/officeart/2008/layout/AlternatingHexagons"/>
    <dgm:cxn modelId="{787C74D3-C2C3-4330-90F4-C052A43B50D5}" type="presParOf" srcId="{4F9F20B2-A282-4042-B2B5-91958451AEED}" destId="{67E50C74-03C1-4823-A8C7-63EAA59C81F3}" srcOrd="3" destOrd="0" presId="urn:microsoft.com/office/officeart/2008/layout/AlternatingHexagons"/>
    <dgm:cxn modelId="{B5B1CF9B-5989-4024-A5F4-9F354D99D8FD}" type="presParOf" srcId="{4F9F20B2-A282-4042-B2B5-91958451AEED}" destId="{82124C94-F603-4078-95F3-6FA12D2F919C}" srcOrd="4" destOrd="0" presId="urn:microsoft.com/office/officeart/2008/layout/AlternatingHexagons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26D758-F2A9-461A-B92E-46840AA9F0AF}">
      <dsp:nvSpPr>
        <dsp:cNvPr id="0" name=""/>
        <dsp:cNvSpPr/>
      </dsp:nvSpPr>
      <dsp:spPr>
        <a:xfrm rot="5400000">
          <a:off x="1576141" y="5223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xTent</a:t>
          </a:r>
        </a:p>
      </dsp:txBody>
      <dsp:txXfrm rot="-5400000">
        <a:off x="1733909" y="123686"/>
        <a:ext cx="471043" cy="541430"/>
      </dsp:txXfrm>
    </dsp:sp>
    <dsp:sp modelId="{A5230FB6-5483-4C95-8D40-6C22F317BF2F}">
      <dsp:nvSpPr>
        <dsp:cNvPr id="0" name=""/>
        <dsp:cNvSpPr/>
      </dsp:nvSpPr>
      <dsp:spPr>
        <a:xfrm>
          <a:off x="2332360" y="158427"/>
          <a:ext cx="877824" cy="471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UNED</a:t>
          </a:r>
        </a:p>
      </dsp:txBody>
      <dsp:txXfrm>
        <a:off x="2332360" y="158427"/>
        <a:ext cx="877824" cy="471948"/>
      </dsp:txXfrm>
    </dsp:sp>
    <dsp:sp modelId="{D0A87B9F-8B6C-46A4-9647-3B286D1507A5}">
      <dsp:nvSpPr>
        <dsp:cNvPr id="0" name=""/>
        <dsp:cNvSpPr/>
      </dsp:nvSpPr>
      <dsp:spPr>
        <a:xfrm rot="5400000">
          <a:off x="837070" y="5223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994838" y="123686"/>
        <a:ext cx="471043" cy="541430"/>
      </dsp:txXfrm>
    </dsp:sp>
    <dsp:sp modelId="{1D22F562-D79D-4B4F-AEA9-F8E571CB17DB}">
      <dsp:nvSpPr>
        <dsp:cNvPr id="0" name=""/>
        <dsp:cNvSpPr/>
      </dsp:nvSpPr>
      <dsp:spPr>
        <a:xfrm rot="5400000">
          <a:off x="1205189" y="71988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xTent</a:t>
          </a:r>
        </a:p>
      </dsp:txBody>
      <dsp:txXfrm rot="-5400000">
        <a:off x="1362957" y="791336"/>
        <a:ext cx="471043" cy="541430"/>
      </dsp:txXfrm>
    </dsp:sp>
    <dsp:sp modelId="{4FC5EAFD-448D-4208-BE2A-9CDA7A3BF451}">
      <dsp:nvSpPr>
        <dsp:cNvPr id="0" name=""/>
        <dsp:cNvSpPr/>
      </dsp:nvSpPr>
      <dsp:spPr>
        <a:xfrm>
          <a:off x="378493" y="826077"/>
          <a:ext cx="849507" cy="471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UNED</a:t>
          </a:r>
        </a:p>
      </dsp:txBody>
      <dsp:txXfrm>
        <a:off x="378493" y="826077"/>
        <a:ext cx="849507" cy="471948"/>
      </dsp:txXfrm>
    </dsp:sp>
    <dsp:sp modelId="{F4EF0F5A-43AA-4AEE-AF9F-331E90CC5C34}">
      <dsp:nvSpPr>
        <dsp:cNvPr id="0" name=""/>
        <dsp:cNvSpPr/>
      </dsp:nvSpPr>
      <dsp:spPr>
        <a:xfrm rot="5400000">
          <a:off x="1944261" y="71988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2102029" y="791336"/>
        <a:ext cx="471043" cy="541430"/>
      </dsp:txXfrm>
    </dsp:sp>
    <dsp:sp modelId="{1013BD8A-E8F0-48A9-9E67-D08F407FA478}">
      <dsp:nvSpPr>
        <dsp:cNvPr id="0" name=""/>
        <dsp:cNvSpPr/>
      </dsp:nvSpPr>
      <dsp:spPr>
        <a:xfrm rot="5400000">
          <a:off x="1576141" y="138753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xTent</a:t>
          </a:r>
        </a:p>
      </dsp:txBody>
      <dsp:txXfrm rot="-5400000">
        <a:off x="1733909" y="1458986"/>
        <a:ext cx="471043" cy="541430"/>
      </dsp:txXfrm>
    </dsp:sp>
    <dsp:sp modelId="{23FDDC4C-3D2B-499F-9932-19BCC39719A5}">
      <dsp:nvSpPr>
        <dsp:cNvPr id="0" name=""/>
        <dsp:cNvSpPr/>
      </dsp:nvSpPr>
      <dsp:spPr>
        <a:xfrm>
          <a:off x="2332360" y="1493727"/>
          <a:ext cx="877824" cy="471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UNED</a:t>
          </a:r>
        </a:p>
      </dsp:txBody>
      <dsp:txXfrm>
        <a:off x="2332360" y="1493727"/>
        <a:ext cx="877824" cy="471948"/>
      </dsp:txXfrm>
    </dsp:sp>
    <dsp:sp modelId="{82124C94-F603-4078-95F3-6FA12D2F919C}">
      <dsp:nvSpPr>
        <dsp:cNvPr id="0" name=""/>
        <dsp:cNvSpPr/>
      </dsp:nvSpPr>
      <dsp:spPr>
        <a:xfrm rot="5400000">
          <a:off x="837070" y="1387538"/>
          <a:ext cx="786580" cy="684325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994838" y="1458986"/>
        <a:ext cx="471043" cy="54143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26D758-F2A9-461A-B92E-46840AA9F0AF}">
      <dsp:nvSpPr>
        <dsp:cNvPr id="0" name=""/>
        <dsp:cNvSpPr/>
      </dsp:nvSpPr>
      <dsp:spPr>
        <a:xfrm rot="5400000">
          <a:off x="1631385" y="56051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xTent</a:t>
          </a:r>
        </a:p>
      </dsp:txBody>
      <dsp:txXfrm rot="-5400000">
        <a:off x="1803484" y="133988"/>
        <a:ext cx="513828" cy="590608"/>
      </dsp:txXfrm>
    </dsp:sp>
    <dsp:sp modelId="{A5230FB6-5483-4C95-8D40-6C22F317BF2F}">
      <dsp:nvSpPr>
        <dsp:cNvPr id="0" name=""/>
        <dsp:cNvSpPr/>
      </dsp:nvSpPr>
      <dsp:spPr>
        <a:xfrm>
          <a:off x="2456291" y="171885"/>
          <a:ext cx="957557" cy="5148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UNED</a:t>
          </a:r>
        </a:p>
      </dsp:txBody>
      <dsp:txXfrm>
        <a:off x="2456291" y="171885"/>
        <a:ext cx="957557" cy="514815"/>
      </dsp:txXfrm>
    </dsp:sp>
    <dsp:sp modelId="{D0A87B9F-8B6C-46A4-9647-3B286D1507A5}">
      <dsp:nvSpPr>
        <dsp:cNvPr id="0" name=""/>
        <dsp:cNvSpPr/>
      </dsp:nvSpPr>
      <dsp:spPr>
        <a:xfrm rot="5400000">
          <a:off x="825183" y="56051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997282" y="133988"/>
        <a:ext cx="513828" cy="590608"/>
      </dsp:txXfrm>
    </dsp:sp>
    <dsp:sp modelId="{1D22F562-D79D-4B4F-AEA9-F8E571CB17DB}">
      <dsp:nvSpPr>
        <dsp:cNvPr id="0" name=""/>
        <dsp:cNvSpPr/>
      </dsp:nvSpPr>
      <dsp:spPr>
        <a:xfrm rot="5400000">
          <a:off x="1226740" y="784344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xTent</a:t>
          </a:r>
        </a:p>
      </dsp:txBody>
      <dsp:txXfrm rot="-5400000">
        <a:off x="1398839" y="862281"/>
        <a:ext cx="513828" cy="590608"/>
      </dsp:txXfrm>
    </dsp:sp>
    <dsp:sp modelId="{4FC5EAFD-448D-4208-BE2A-9CDA7A3BF451}">
      <dsp:nvSpPr>
        <dsp:cNvPr id="0" name=""/>
        <dsp:cNvSpPr/>
      </dsp:nvSpPr>
      <dsp:spPr>
        <a:xfrm>
          <a:off x="324954" y="900178"/>
          <a:ext cx="926668" cy="5148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UNED</a:t>
          </a:r>
        </a:p>
      </dsp:txBody>
      <dsp:txXfrm>
        <a:off x="324954" y="900178"/>
        <a:ext cx="926668" cy="514815"/>
      </dsp:txXfrm>
    </dsp:sp>
    <dsp:sp modelId="{F4EF0F5A-43AA-4AEE-AF9F-331E90CC5C34}">
      <dsp:nvSpPr>
        <dsp:cNvPr id="0" name=""/>
        <dsp:cNvSpPr/>
      </dsp:nvSpPr>
      <dsp:spPr>
        <a:xfrm rot="5400000">
          <a:off x="2032941" y="784344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2205040" y="862281"/>
        <a:ext cx="513828" cy="590608"/>
      </dsp:txXfrm>
    </dsp:sp>
    <dsp:sp modelId="{1013BD8A-E8F0-48A9-9E67-D08F407FA478}">
      <dsp:nvSpPr>
        <dsp:cNvPr id="0" name=""/>
        <dsp:cNvSpPr/>
      </dsp:nvSpPr>
      <dsp:spPr>
        <a:xfrm rot="5400000">
          <a:off x="1631385" y="1512637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xTent</a:t>
          </a:r>
        </a:p>
      </dsp:txBody>
      <dsp:txXfrm rot="-5400000">
        <a:off x="1803484" y="1590574"/>
        <a:ext cx="513828" cy="590608"/>
      </dsp:txXfrm>
    </dsp:sp>
    <dsp:sp modelId="{23FDDC4C-3D2B-499F-9932-19BCC39719A5}">
      <dsp:nvSpPr>
        <dsp:cNvPr id="0" name=""/>
        <dsp:cNvSpPr/>
      </dsp:nvSpPr>
      <dsp:spPr>
        <a:xfrm>
          <a:off x="2456291" y="1628470"/>
          <a:ext cx="957557" cy="5148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300" kern="1200"/>
            <a:t>UNED</a:t>
          </a:r>
        </a:p>
      </dsp:txBody>
      <dsp:txXfrm>
        <a:off x="2456291" y="1628470"/>
        <a:ext cx="957557" cy="514815"/>
      </dsp:txXfrm>
    </dsp:sp>
    <dsp:sp modelId="{82124C94-F603-4078-95F3-6FA12D2F919C}">
      <dsp:nvSpPr>
        <dsp:cNvPr id="0" name=""/>
        <dsp:cNvSpPr/>
      </dsp:nvSpPr>
      <dsp:spPr>
        <a:xfrm rot="5400000">
          <a:off x="825183" y="1512637"/>
          <a:ext cx="858026" cy="746482"/>
        </a:xfrm>
        <a:prstGeom prst="hexagon">
          <a:avLst>
            <a:gd name="adj" fmla="val 25000"/>
            <a:gd name="vf" fmla="val 1154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3600" kern="1200"/>
        </a:p>
      </dsp:txBody>
      <dsp:txXfrm rot="-5400000">
        <a:off x="997282" y="1590574"/>
        <a:ext cx="513828" cy="5906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AlternatingHexagons">
  <dgm:title val=""/>
  <dgm:desc val=""/>
  <dgm:catLst>
    <dgm:cat type="list" pri="1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lin">
      <dgm:param type="linDir" val="fromT"/>
    </dgm:alg>
    <dgm:shape xmlns:r="http://schemas.openxmlformats.org/officeDocument/2006/relationships" r:blip="">
      <dgm:adjLst/>
    </dgm:shape>
    <dgm:constrLst>
      <dgm:constr type="primFontSz" for="des" forName="Parent1" val="65"/>
      <dgm:constr type="primFontSz" for="des" forName="Childtext1" refType="primFontSz" refFor="des" refForName="Parent1" op="lte"/>
      <dgm:constr type="w" for="ch" forName="composite" refType="w"/>
      <dgm:constr type="h" for="ch" forName="composite" refType="h"/>
      <dgm:constr type="h" for="ch" forName="spaceBetweenRectangles" refType="w" refFor="ch" refForName="composite" fact="-0.042"/>
      <dgm:constr type="sp" refType="h" refFor="ch" refForName="composite" op="equ" fact="0.1"/>
    </dgm:constrLst>
    <dgm:forEach name="nodesForEach" axis="ch" ptType="node">
      <dgm:layoutNode name="composite">
        <dgm:alg type="composite">
          <dgm:param type="ar" val="3.6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hoose name="Name3">
              <dgm:if name="Name4" axis="self" ptType="node" func="posOdd" op="equ" val="1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/>
                  <dgm:constr type="h" for="ch" forName="BalanceSpacing" refType="h" fact="0.1"/>
                  <dgm:constr type="l" for="ch" forName="BalanceSpacing1" refType="w" fact="0.69"/>
                  <dgm:constr type="t" for="ch" forName="BalanceSpacing1" refType="h" fact="0.2"/>
                  <dgm:constr type="w" for="ch" forName="BalanceSpacing1" refType="w" fact="0.31"/>
                  <dgm:constr type="h" for="ch" forName="BalanceSpacing1" refType="h" fact="0.6"/>
                </dgm:constrLst>
              </dgm:if>
              <dgm:else name="Name5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  <dgm:constr type="l" for="ch" forName="BalanceSpacing1" refType="w" fact="0"/>
                  <dgm:constr type="t" for="ch" forName="BalanceSpacing1" refType="h" fact="0.2"/>
                  <dgm:constr type="w" for="ch" forName="BalanceSpacing1" refType="w" fact="0.3"/>
                  <dgm:constr type="h" for="ch" forName="BalanceSpacing1" refType="h" fact="0.6"/>
                </dgm:constrLst>
              </dgm:else>
            </dgm:choose>
          </dgm:if>
          <dgm:else name="Name6">
            <dgm:choose name="Name7">
              <dgm:if name="Name8" axis="self" ptType="node" func="posOdd" op="equ" val="1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if>
              <dgm:else name="Name9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else>
            </dgm:choose>
          </dgm:else>
        </dgm:choose>
        <dgm:layoutNode name="Parent1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rot="90" type="hexagon" r:blip="">
            <dgm:adjLst>
              <dgm:adj idx="1" val="0.25"/>
              <dgm:adj idx="2" val="1.154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1" styleLbl="revTx">
          <dgm:varLst>
            <dgm:chMax val="0"/>
            <dgm:chPref val="0"/>
            <dgm:bulletEnabled val="1"/>
          </dgm:varLst>
          <dgm:choose name="Name10">
            <dgm:if name="Name11" func="var" arg="dir" op="equ" val="norm">
              <dgm:choose name="Name12">
                <dgm:if name="Name13" axis="self" ptType="node" func="posOdd" op="equ" val="1">
                  <dgm:alg type="tx">
                    <dgm:param type="parTxLTRAlign" val="l"/>
                  </dgm:alg>
                </dgm:if>
                <dgm:else name="Name14">
                  <dgm:alg type="tx">
                    <dgm:param type="parTxLTRAlign" val="r"/>
                  </dgm:alg>
                </dgm:else>
              </dgm:choose>
            </dgm:if>
            <dgm:else name="Name15">
              <dgm:choose name="Name16">
                <dgm:if name="Name17" axis="self" ptType="node" func="posOdd" op="equ" val="1">
                  <dgm:alg type="tx">
                    <dgm:param type="parTxLTRAlign" val="r"/>
                  </dgm:alg>
                </dgm:if>
                <dgm:else name="Name18">
                  <dgm:alg type="tx">
                    <dgm:param type="parTxLTRAlign" val="l"/>
                  </dgm:alg>
                </dgm:else>
              </dgm:choose>
            </dgm:else>
          </dgm:choose>
          <dgm:shape xmlns:r="http://schemas.openxmlformats.org/officeDocument/2006/relationships" type="rect" r:blip="">
            <dgm:adjLst/>
          </dgm:shape>
          <dgm:presOf axis="des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BalanceSpacing">
          <dgm:alg type="sp"/>
          <dgm:shape xmlns:r="http://schemas.openxmlformats.org/officeDocument/2006/relationships" r:blip="">
            <dgm:adjLst/>
          </dgm:shape>
        </dgm:layoutNode>
        <dgm:layoutNode name="BalanceSpacing1">
          <dgm:alg type="sp"/>
          <dgm:shape xmlns:r="http://schemas.openxmlformats.org/officeDocument/2006/relationships" r:blip="">
            <dgm:adjLst/>
          </dgm:shape>
        </dgm:layoutNode>
        <dgm:forEach name="Name19" axis="followSib" ptType="sibTrans" hideLastTrans="0" cnt="1">
          <dgm:layoutNode name="Accent1Text" styleLbl="node1">
            <dgm:alg type="tx"/>
            <dgm:shape xmlns:r="http://schemas.openxmlformats.org/officeDocument/2006/relationships" rot="90" type="hexagon" r:blip="">
              <dgm:adjLst>
                <dgm:adj idx="1" val="0.25"/>
                <dgm:adj idx="2" val="1.1547"/>
              </dgm:adjLst>
            </dgm:shape>
            <dgm:presOf axis="self" ptType="sibTrans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forEach>
      </dgm:layoutNode>
      <dgm:forEach name="Name2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AlternatingHexagons">
  <dgm:title val=""/>
  <dgm:desc val=""/>
  <dgm:catLst>
    <dgm:cat type="list" pri="1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lin">
      <dgm:param type="linDir" val="fromT"/>
    </dgm:alg>
    <dgm:shape xmlns:r="http://schemas.openxmlformats.org/officeDocument/2006/relationships" r:blip="">
      <dgm:adjLst/>
    </dgm:shape>
    <dgm:constrLst>
      <dgm:constr type="primFontSz" for="des" forName="Parent1" val="65"/>
      <dgm:constr type="primFontSz" for="des" forName="Childtext1" refType="primFontSz" refFor="des" refForName="Parent1" op="lte"/>
      <dgm:constr type="w" for="ch" forName="composite" refType="w"/>
      <dgm:constr type="h" for="ch" forName="composite" refType="h"/>
      <dgm:constr type="h" for="ch" forName="spaceBetweenRectangles" refType="w" refFor="ch" refForName="composite" fact="-0.042"/>
      <dgm:constr type="sp" refType="h" refFor="ch" refForName="composite" op="equ" fact="0.1"/>
    </dgm:constrLst>
    <dgm:forEach name="nodesForEach" axis="ch" ptType="node">
      <dgm:layoutNode name="composite">
        <dgm:alg type="composite">
          <dgm:param type="ar" val="3.6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hoose name="Name3">
              <dgm:if name="Name4" axis="self" ptType="node" func="posOdd" op="equ" val="1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/>
                  <dgm:constr type="h" for="ch" forName="BalanceSpacing" refType="h" fact="0.1"/>
                  <dgm:constr type="l" for="ch" forName="BalanceSpacing1" refType="w" fact="0.69"/>
                  <dgm:constr type="t" for="ch" forName="BalanceSpacing1" refType="h" fact="0.2"/>
                  <dgm:constr type="w" for="ch" forName="BalanceSpacing1" refType="w" fact="0.31"/>
                  <dgm:constr type="h" for="ch" forName="BalanceSpacing1" refType="h" fact="0.6"/>
                </dgm:constrLst>
              </dgm:if>
              <dgm:else name="Name5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  <dgm:constr type="l" for="ch" forName="BalanceSpacing1" refType="w" fact="0"/>
                  <dgm:constr type="t" for="ch" forName="BalanceSpacing1" refType="h" fact="0.2"/>
                  <dgm:constr type="w" for="ch" forName="BalanceSpacing1" refType="w" fact="0.3"/>
                  <dgm:constr type="h" for="ch" forName="BalanceSpacing1" refType="h" fact="0.6"/>
                </dgm:constrLst>
              </dgm:else>
            </dgm:choose>
          </dgm:if>
          <dgm:else name="Name6">
            <dgm:choose name="Name7">
              <dgm:if name="Name8" axis="self" ptType="node" func="posOdd" op="equ" val="1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if>
              <dgm:else name="Name9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else>
            </dgm:choose>
          </dgm:else>
        </dgm:choose>
        <dgm:layoutNode name="Parent1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rot="90" type="hexagon" r:blip="">
            <dgm:adjLst>
              <dgm:adj idx="1" val="0.25"/>
              <dgm:adj idx="2" val="1.154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1" styleLbl="revTx">
          <dgm:varLst>
            <dgm:chMax val="0"/>
            <dgm:chPref val="0"/>
            <dgm:bulletEnabled val="1"/>
          </dgm:varLst>
          <dgm:choose name="Name10">
            <dgm:if name="Name11" func="var" arg="dir" op="equ" val="norm">
              <dgm:choose name="Name12">
                <dgm:if name="Name13" axis="self" ptType="node" func="posOdd" op="equ" val="1">
                  <dgm:alg type="tx">
                    <dgm:param type="parTxLTRAlign" val="l"/>
                  </dgm:alg>
                </dgm:if>
                <dgm:else name="Name14">
                  <dgm:alg type="tx">
                    <dgm:param type="parTxLTRAlign" val="r"/>
                  </dgm:alg>
                </dgm:else>
              </dgm:choose>
            </dgm:if>
            <dgm:else name="Name15">
              <dgm:choose name="Name16">
                <dgm:if name="Name17" axis="self" ptType="node" func="posOdd" op="equ" val="1">
                  <dgm:alg type="tx">
                    <dgm:param type="parTxLTRAlign" val="r"/>
                  </dgm:alg>
                </dgm:if>
                <dgm:else name="Name18">
                  <dgm:alg type="tx">
                    <dgm:param type="parTxLTRAlign" val="l"/>
                  </dgm:alg>
                </dgm:else>
              </dgm:choose>
            </dgm:else>
          </dgm:choose>
          <dgm:shape xmlns:r="http://schemas.openxmlformats.org/officeDocument/2006/relationships" type="rect" r:blip="">
            <dgm:adjLst/>
          </dgm:shape>
          <dgm:presOf axis="des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BalanceSpacing">
          <dgm:alg type="sp"/>
          <dgm:shape xmlns:r="http://schemas.openxmlformats.org/officeDocument/2006/relationships" r:blip="">
            <dgm:adjLst/>
          </dgm:shape>
        </dgm:layoutNode>
        <dgm:layoutNode name="BalanceSpacing1">
          <dgm:alg type="sp"/>
          <dgm:shape xmlns:r="http://schemas.openxmlformats.org/officeDocument/2006/relationships" r:blip="">
            <dgm:adjLst/>
          </dgm:shape>
        </dgm:layoutNode>
        <dgm:forEach name="Name19" axis="followSib" ptType="sibTrans" hideLastTrans="0" cnt="1">
          <dgm:layoutNode name="Accent1Text" styleLbl="node1">
            <dgm:alg type="tx"/>
            <dgm:shape xmlns:r="http://schemas.openxmlformats.org/officeDocument/2006/relationships" rot="90" type="hexagon" r:blip="">
              <dgm:adjLst>
                <dgm:adj idx="1" val="0.25"/>
                <dgm:adj idx="2" val="1.1547"/>
              </dgm:adjLst>
            </dgm:shape>
            <dgm:presOf axis="self" ptType="sibTrans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forEach>
      </dgm:layoutNode>
      <dgm:forEach name="Name2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ED68BC059CE48A4B31EA2C2D6478B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68A497-BC0D-4488-8575-B9409683A6DC}"/>
      </w:docPartPr>
      <w:docPartBody>
        <w:p w:rsidR="00BD49C7" w:rsidRDefault="00BF3ADB">
          <w:pPr>
            <w:pStyle w:val="4ED68BC059CE48A4B31EA2C2D6478BF4"/>
          </w:pPr>
          <w:r w:rsidRPr="00D5672C">
            <w:rPr>
              <w:noProof/>
            </w:rPr>
            <w:t>[Teléfono]</w:t>
          </w:r>
        </w:p>
      </w:docPartBody>
    </w:docPart>
    <w:docPart>
      <w:docPartPr>
        <w:name w:val="1D7AF71C64DA4AE49285E5396E5B7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E1420-4B50-4D07-9F97-04F78B7330BD}"/>
      </w:docPartPr>
      <w:docPartBody>
        <w:p w:rsidR="00BD49C7" w:rsidRDefault="00BF3ADB">
          <w:pPr>
            <w:pStyle w:val="1D7AF71C64DA4AE49285E5396E5B7CA8"/>
          </w:pPr>
          <w:r w:rsidRPr="00D5672C">
            <w:rPr>
              <w:noProof/>
            </w:rPr>
            <w:t>[Fax]</w:t>
          </w:r>
        </w:p>
      </w:docPartBody>
    </w:docPart>
    <w:docPart>
      <w:docPartPr>
        <w:name w:val="846AC3A509DD4F6BB325910912E856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A93EA9-7A9E-4130-84B4-7FF574A335EC}"/>
      </w:docPartPr>
      <w:docPartBody>
        <w:p w:rsidR="00BD49C7" w:rsidRDefault="00BF3ADB">
          <w:pPr>
            <w:pStyle w:val="846AC3A509DD4F6BB325910912E85605"/>
          </w:pPr>
          <w:r w:rsidRPr="00D5672C">
            <w:rPr>
              <w:rStyle w:val="Textoennegrita"/>
              <w:noProof/>
            </w:rPr>
            <w:t>[Compañía]</w:t>
          </w:r>
        </w:p>
      </w:docPartBody>
    </w:docPart>
    <w:docPart>
      <w:docPartPr>
        <w:name w:val="BBBA82906EFF4EC7B8E21BE345FE56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B880DA-8E14-412F-8104-41B971BF8E1B}"/>
      </w:docPartPr>
      <w:docPartBody>
        <w:p w:rsidR="00BD49C7" w:rsidRDefault="00BF3ADB">
          <w:pPr>
            <w:pStyle w:val="BBBA82906EFF4EC7B8E21BE345FE5681"/>
          </w:pPr>
          <w:r w:rsidRPr="00D5672C">
            <w:rPr>
              <w:noProof/>
            </w:rPr>
            <w:t>[Dirección, código postal, ciudad y provincia o estado]</w:t>
          </w:r>
        </w:p>
      </w:docPartBody>
    </w:docPart>
    <w:docPart>
      <w:docPartPr>
        <w:name w:val="DF1FF739322B483197C9EA62D62F1E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7E98C7-1B46-4FA7-A2A0-AFBF25D91148}"/>
      </w:docPartPr>
      <w:docPartBody>
        <w:p w:rsidR="00BD49C7" w:rsidRDefault="00BF3ADB">
          <w:pPr>
            <w:pStyle w:val="DF1FF739322B483197C9EA62D62F1E3D"/>
          </w:pPr>
          <w:r w:rsidRPr="00D5672C">
            <w:rPr>
              <w:noProof/>
            </w:rPr>
            <w:t>[Sitio web]</w:t>
          </w:r>
        </w:p>
      </w:docPartBody>
    </w:docPart>
    <w:docPart>
      <w:docPartPr>
        <w:name w:val="8B0E063E1B6C426AA8727B0A859F12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83C71F-E55F-4537-9BBA-A3EEA133C782}"/>
      </w:docPartPr>
      <w:docPartBody>
        <w:p w:rsidR="00BD49C7" w:rsidRDefault="00BF3ADB">
          <w:pPr>
            <w:pStyle w:val="8B0E063E1B6C426AA8727B0A859F128D"/>
          </w:pPr>
          <w:r w:rsidRPr="00D5672C">
            <w:rPr>
              <w:noProof/>
            </w:rPr>
            <w:t>Informe anual</w:t>
          </w:r>
        </w:p>
      </w:docPartBody>
    </w:docPart>
    <w:docPart>
      <w:docPartPr>
        <w:name w:val="E5EA71E2FAB1421D8BCCC7A26CF45B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00451-C90B-4100-999D-51BF215206C6}"/>
      </w:docPartPr>
      <w:docPartBody>
        <w:p w:rsidR="00BD49C7" w:rsidRDefault="00BF3ADB">
          <w:pPr>
            <w:pStyle w:val="E5EA71E2FAB1421D8BCCC7A26CF45BCB"/>
          </w:pPr>
          <w:r>
            <w:t>[</w:t>
          </w:r>
          <w:r w:rsidRPr="00D5672C">
            <w:rPr>
              <w:noProof/>
            </w:rPr>
            <w:t>Año</w:t>
          </w:r>
          <w:r>
            <w:t>]</w:t>
          </w:r>
        </w:p>
      </w:docPartBody>
    </w:docPart>
    <w:docPart>
      <w:docPartPr>
        <w:name w:val="97DE53B7541C4DBF9154139C2F9FD6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D938C9-766C-4B3E-8300-57D10F114079}"/>
      </w:docPartPr>
      <w:docPartBody>
        <w:p w:rsidR="00BD49C7" w:rsidRDefault="00BF3ADB">
          <w:pPr>
            <w:pStyle w:val="97DE53B7541C4DBF9154139C2F9FD6C2"/>
          </w:pPr>
          <w:r w:rsidRPr="00D5672C">
            <w:rPr>
              <w:noProof/>
            </w:rPr>
            <w:t>[Agregue aquí una cita de un ejecutivo de la compañía o use este espacio para incluir un breve resumen del contenido del documento.]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ADB"/>
    <w:rsid w:val="00081DAE"/>
    <w:rsid w:val="00165EAA"/>
    <w:rsid w:val="003C16E4"/>
    <w:rsid w:val="007339FE"/>
    <w:rsid w:val="007758FB"/>
    <w:rsid w:val="008F10EE"/>
    <w:rsid w:val="00A504CB"/>
    <w:rsid w:val="00BD49C7"/>
    <w:rsid w:val="00BF3ADB"/>
    <w:rsid w:val="00E63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85EAD6A2444597A8889CFBFF66C6F6">
    <w:name w:val="AA85EAD6A2444597A8889CFBFF66C6F6"/>
  </w:style>
  <w:style w:type="paragraph" w:customStyle="1" w:styleId="126A1C5A732B4F06921224CA847F9DB2">
    <w:name w:val="126A1C5A732B4F06921224CA847F9DB2"/>
  </w:style>
  <w:style w:type="paragraph" w:customStyle="1" w:styleId="2825684BF3904E79B62918ACB12FB989">
    <w:name w:val="2825684BF3904E79B62918ACB12FB989"/>
  </w:style>
  <w:style w:type="paragraph" w:customStyle="1" w:styleId="EFA96B9FC6C14AF5867E81E7B5577A99">
    <w:name w:val="EFA96B9FC6C14AF5867E81E7B5577A99"/>
  </w:style>
  <w:style w:type="paragraph" w:customStyle="1" w:styleId="A714DF0D7A544E2DB87C0EF9FB46B53E">
    <w:name w:val="A714DF0D7A544E2DB87C0EF9FB46B53E"/>
  </w:style>
  <w:style w:type="paragraph" w:customStyle="1" w:styleId="2E6F2DB4300448589B39F416D7606205">
    <w:name w:val="2E6F2DB4300448589B39F416D7606205"/>
  </w:style>
  <w:style w:type="paragraph" w:customStyle="1" w:styleId="8BB86F969B574BA19DC1E241F95605BF">
    <w:name w:val="8BB86F969B574BA19DC1E241F95605BF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rFonts w:eastAsiaTheme="minorHAnsi"/>
      <w:color w:val="595959" w:themeColor="text1" w:themeTint="A6"/>
      <w:kern w:val="20"/>
      <w:sz w:val="20"/>
      <w:szCs w:val="20"/>
      <w:lang w:val="en-US" w:eastAsia="en-US"/>
    </w:rPr>
  </w:style>
  <w:style w:type="paragraph" w:customStyle="1" w:styleId="509F7988A7A149B8BA3E142B9516A0A8">
    <w:name w:val="509F7988A7A149B8BA3E142B9516A0A8"/>
  </w:style>
  <w:style w:type="paragraph" w:customStyle="1" w:styleId="AB94DE4B42B64A178DE20CC074AE7ED6">
    <w:name w:val="AB94DE4B42B64A178DE20CC074AE7ED6"/>
  </w:style>
  <w:style w:type="paragraph" w:customStyle="1" w:styleId="896EA546ADF145FE83567088049191AD">
    <w:name w:val="896EA546ADF145FE83567088049191AD"/>
  </w:style>
  <w:style w:type="paragraph" w:customStyle="1" w:styleId="1C04DDDB0D2546D1A7F382E3EE59B7E5">
    <w:name w:val="1C04DDDB0D2546D1A7F382E3EE59B7E5"/>
  </w:style>
  <w:style w:type="paragraph" w:customStyle="1" w:styleId="B951840E7DAC4311947F31B31CF61F88">
    <w:name w:val="B951840E7DAC4311947F31B31CF61F88"/>
  </w:style>
  <w:style w:type="paragraph" w:customStyle="1" w:styleId="D0C3CD175D7E4CA1B3B66925C6B2891B">
    <w:name w:val="D0C3CD175D7E4CA1B3B66925C6B2891B"/>
  </w:style>
  <w:style w:type="paragraph" w:customStyle="1" w:styleId="C640C33EA01F4038A5DF6E03E81E06E0">
    <w:name w:val="C640C33EA01F4038A5DF6E03E81E06E0"/>
  </w:style>
  <w:style w:type="paragraph" w:customStyle="1" w:styleId="A09BA2AF29854ECA9B9061C2732A7ABC">
    <w:name w:val="A09BA2AF29854ECA9B9061C2732A7ABC"/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paragraph" w:customStyle="1" w:styleId="D9CA7174AFD245C6BC16F7ED59002915">
    <w:name w:val="D9CA7174AFD245C6BC16F7ED59002915"/>
  </w:style>
  <w:style w:type="paragraph" w:customStyle="1" w:styleId="2C4777D8170F4F8DBFC015542E062CCF">
    <w:name w:val="2C4777D8170F4F8DBFC015542E062CCF"/>
  </w:style>
  <w:style w:type="paragraph" w:customStyle="1" w:styleId="4ED68BC059CE48A4B31EA2C2D6478BF4">
    <w:name w:val="4ED68BC059CE48A4B31EA2C2D6478BF4"/>
  </w:style>
  <w:style w:type="paragraph" w:customStyle="1" w:styleId="1D7AF71C64DA4AE49285E5396E5B7CA8">
    <w:name w:val="1D7AF71C64DA4AE49285E5396E5B7CA8"/>
  </w:style>
  <w:style w:type="paragraph" w:customStyle="1" w:styleId="EBF4F401E24245AA9172EE0A65E7204D">
    <w:name w:val="EBF4F401E24245AA9172EE0A65E7204D"/>
  </w:style>
  <w:style w:type="paragraph" w:customStyle="1" w:styleId="846AC3A509DD4F6BB325910912E85605">
    <w:name w:val="846AC3A509DD4F6BB325910912E85605"/>
  </w:style>
  <w:style w:type="paragraph" w:customStyle="1" w:styleId="BBBA82906EFF4EC7B8E21BE345FE5681">
    <w:name w:val="BBBA82906EFF4EC7B8E21BE345FE5681"/>
  </w:style>
  <w:style w:type="paragraph" w:customStyle="1" w:styleId="DF1FF739322B483197C9EA62D62F1E3D">
    <w:name w:val="DF1FF739322B483197C9EA62D62F1E3D"/>
  </w:style>
  <w:style w:type="paragraph" w:customStyle="1" w:styleId="8B0E063E1B6C426AA8727B0A859F128D">
    <w:name w:val="8B0E063E1B6C426AA8727B0A859F128D"/>
  </w:style>
  <w:style w:type="paragraph" w:customStyle="1" w:styleId="E5EA71E2FAB1421D8BCCC7A26CF45BCB">
    <w:name w:val="E5EA71E2FAB1421D8BCCC7A26CF45BCB"/>
  </w:style>
  <w:style w:type="paragraph" w:customStyle="1" w:styleId="97DE53B7541C4DBF9154139C2F9FD6C2">
    <w:name w:val="97DE53B7541C4DBF9154139C2F9FD6C2"/>
  </w:style>
  <w:style w:type="paragraph" w:customStyle="1" w:styleId="96238F532C9243D4A733D5426EB2FF7F">
    <w:name w:val="96238F532C9243D4A733D5426EB2FF7F"/>
    <w:rsid w:val="00BD49C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9C8E11D-8383-41C7-8FF6-98871A575F23}">
  <we:reference id="wa104099688" version="1.3.0.0" store="es-E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(2017-18)</PublishDate>
  <Abstract>PILOTO Generación de Contenidos xTent</Abstract>
  <CompanyAddress>Avda.Astorga, 15
24400 Ponferrada</CompanyAddress>
  <CompanyPhone>902 11 08 06</CompanyPhone>
  <CompanyFax> </CompanyFax>
  <CompanyEmail>info@intecca.uned.es</CompanyEmail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88E3CC-6BFC-4E7C-8F7E-5968F9BFCA3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00C7CD-B82E-4874-8D91-73685EEA1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rojinegro.dotx</Template>
  <TotalTime>465</TotalTime>
  <Pages>10</Pages>
  <Words>417</Words>
  <Characters>2297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xTent</vt:lpstr>
      <vt:lpstr/>
    </vt:vector>
  </TitlesOfParts>
  <Company>INTECCA</Company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xTent</dc:title>
  <dc:creator>Francisco Javier Sánchez Botas</dc:creator>
  <cp:keywords/>
  <cp:lastModifiedBy>Francisco Javier Sánchez Botas</cp:lastModifiedBy>
  <cp:revision>11</cp:revision>
  <dcterms:created xsi:type="dcterms:W3CDTF">2018-09-26T12:10:00Z</dcterms:created>
  <dcterms:modified xsi:type="dcterms:W3CDTF">2018-10-02T12:31:00Z</dcterms:modified>
  <cp:contentStatus>www.intecca.uned.es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TC028350649991</vt:lpwstr>
  </property>
</Properties>
</file>